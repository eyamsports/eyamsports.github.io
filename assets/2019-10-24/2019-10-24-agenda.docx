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287" w:rsidRPr="00EC37EC" w:rsidRDefault="00C25576" w:rsidP="00213C15">
      <w:pPr>
        <w:jc w:val="center"/>
        <w:rPr>
          <w:b/>
          <w:i/>
          <w:u w:val="single"/>
        </w:rPr>
      </w:pPr>
      <w:r w:rsidRPr="00EC37EC">
        <w:rPr>
          <w:b/>
          <w:i/>
          <w:u w:val="single"/>
        </w:rPr>
        <w:t>EYA</w:t>
      </w:r>
      <w:r w:rsidR="00BE1A91">
        <w:rPr>
          <w:b/>
          <w:i/>
          <w:u w:val="single"/>
        </w:rPr>
        <w:t>M S</w:t>
      </w:r>
      <w:r w:rsidR="007C3443">
        <w:rPr>
          <w:b/>
          <w:i/>
          <w:u w:val="single"/>
        </w:rPr>
        <w:t>PORTS ASSOCIATION  MEETING 24/010</w:t>
      </w:r>
      <w:r w:rsidR="00710D5F" w:rsidRPr="00EC37EC">
        <w:rPr>
          <w:b/>
          <w:i/>
          <w:u w:val="single"/>
        </w:rPr>
        <w:t>/19</w:t>
      </w:r>
    </w:p>
    <w:p w:rsidR="00C25576" w:rsidRPr="00213C15" w:rsidRDefault="007C3443">
      <w:pPr>
        <w:rPr>
          <w:b/>
        </w:rPr>
      </w:pPr>
      <w:r>
        <w:rPr>
          <w:b/>
        </w:rPr>
        <w:t>THURSDAY 24th of October 2019</w:t>
      </w:r>
      <w:r w:rsidR="00F708C5">
        <w:rPr>
          <w:b/>
        </w:rPr>
        <w:t xml:space="preserve"> Mechanics institute 7</w:t>
      </w:r>
      <w:r w:rsidR="00C25576" w:rsidRPr="00213C15">
        <w:rPr>
          <w:b/>
        </w:rPr>
        <w:t>.30pm</w:t>
      </w:r>
    </w:p>
    <w:p w:rsidR="00C25576" w:rsidRPr="00213C15" w:rsidRDefault="00C25576">
      <w:pPr>
        <w:rPr>
          <w:b/>
          <w:u w:val="single"/>
        </w:rPr>
      </w:pPr>
      <w:r w:rsidRPr="00213C15">
        <w:rPr>
          <w:b/>
          <w:u w:val="single"/>
        </w:rPr>
        <w:t>AGENDA</w:t>
      </w:r>
    </w:p>
    <w:p w:rsidR="00C25576" w:rsidRPr="00213C15" w:rsidRDefault="00C25576">
      <w:pPr>
        <w:rPr>
          <w:u w:val="single"/>
        </w:rPr>
      </w:pPr>
      <w:r w:rsidRPr="00213C15">
        <w:rPr>
          <w:u w:val="single"/>
        </w:rPr>
        <w:t>APOLOGIES</w:t>
      </w:r>
    </w:p>
    <w:p w:rsidR="00C25576" w:rsidRPr="00213C15" w:rsidRDefault="00C25576">
      <w:pPr>
        <w:rPr>
          <w:u w:val="single"/>
        </w:rPr>
      </w:pPr>
      <w:r w:rsidRPr="00213C15">
        <w:rPr>
          <w:u w:val="single"/>
        </w:rPr>
        <w:t>DECLARATION</w:t>
      </w:r>
      <w:r w:rsidR="001A56E7">
        <w:rPr>
          <w:u w:val="single"/>
        </w:rPr>
        <w:t xml:space="preserve"> </w:t>
      </w:r>
      <w:r w:rsidRPr="00213C15">
        <w:rPr>
          <w:u w:val="single"/>
        </w:rPr>
        <w:t>OF PERSONAL INTEREST</w:t>
      </w:r>
    </w:p>
    <w:p w:rsidR="00C25576" w:rsidRPr="00213C15" w:rsidRDefault="00C25576">
      <w:pPr>
        <w:rPr>
          <w:u w:val="single"/>
        </w:rPr>
      </w:pPr>
      <w:r w:rsidRPr="00213C15">
        <w:rPr>
          <w:u w:val="single"/>
        </w:rPr>
        <w:t>MINUTES OF LAST MEETING</w:t>
      </w:r>
    </w:p>
    <w:p w:rsidR="00C25576" w:rsidRDefault="00213C15">
      <w:pPr>
        <w:rPr>
          <w:u w:val="single"/>
        </w:rPr>
      </w:pPr>
      <w:r>
        <w:rPr>
          <w:u w:val="single"/>
        </w:rPr>
        <w:t>MATTERS ARI</w:t>
      </w:r>
      <w:r w:rsidR="00C25576" w:rsidRPr="00213C15">
        <w:rPr>
          <w:u w:val="single"/>
        </w:rPr>
        <w:t>SING FROM THE MINUTES</w:t>
      </w:r>
    </w:p>
    <w:p w:rsidR="007C3443" w:rsidRDefault="007C3443" w:rsidP="007C3443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>Pump track update</w:t>
      </w:r>
    </w:p>
    <w:p w:rsidR="007C3443" w:rsidRPr="007C3443" w:rsidRDefault="007C3443" w:rsidP="007C3443">
      <w:pPr>
        <w:pStyle w:val="ListParagraph"/>
      </w:pPr>
      <w:r w:rsidRPr="007C3443">
        <w:t>Julian Wright to present a report</w:t>
      </w:r>
    </w:p>
    <w:p w:rsidR="007C3443" w:rsidRPr="007C3443" w:rsidRDefault="007C3443" w:rsidP="007C3443">
      <w:pPr>
        <w:pStyle w:val="ListParagraph"/>
        <w:rPr>
          <w:u w:val="single"/>
        </w:rPr>
      </w:pPr>
    </w:p>
    <w:p w:rsidR="00C25576" w:rsidRDefault="00C25576" w:rsidP="003071AC">
      <w:pPr>
        <w:pStyle w:val="ListParagraph"/>
        <w:rPr>
          <w:u w:val="single"/>
        </w:rPr>
      </w:pPr>
      <w:r w:rsidRPr="003071AC">
        <w:rPr>
          <w:u w:val="single"/>
        </w:rPr>
        <w:t>REPORTS FROM SUB-GROUPS</w:t>
      </w:r>
    </w:p>
    <w:p w:rsidR="00A501AA" w:rsidRPr="003071AC" w:rsidRDefault="00A501AA" w:rsidP="003071AC">
      <w:pPr>
        <w:pStyle w:val="ListParagraph"/>
        <w:rPr>
          <w:u w:val="single"/>
        </w:rPr>
      </w:pPr>
    </w:p>
    <w:p w:rsidR="00C25576" w:rsidRDefault="00C25576" w:rsidP="00C25576">
      <w:pPr>
        <w:pStyle w:val="ListParagraph"/>
        <w:numPr>
          <w:ilvl w:val="0"/>
          <w:numId w:val="1"/>
        </w:numPr>
      </w:pPr>
      <w:r>
        <w:t>Children’s play area</w:t>
      </w:r>
    </w:p>
    <w:p w:rsidR="00C25576" w:rsidRDefault="00C25576" w:rsidP="00C25576">
      <w:pPr>
        <w:pStyle w:val="ListParagraph"/>
        <w:numPr>
          <w:ilvl w:val="0"/>
          <w:numId w:val="1"/>
        </w:numPr>
      </w:pPr>
      <w:r>
        <w:t>MUGA</w:t>
      </w:r>
    </w:p>
    <w:p w:rsidR="00C25576" w:rsidRDefault="00C25576" w:rsidP="00C25576">
      <w:pPr>
        <w:pStyle w:val="ListParagraph"/>
        <w:numPr>
          <w:ilvl w:val="0"/>
          <w:numId w:val="1"/>
        </w:numPr>
      </w:pPr>
      <w:r>
        <w:t>Football pitch</w:t>
      </w:r>
    </w:p>
    <w:p w:rsidR="00F708C5" w:rsidRDefault="00C25576" w:rsidP="00F708C5">
      <w:pPr>
        <w:pStyle w:val="ListParagraph"/>
        <w:numPr>
          <w:ilvl w:val="0"/>
          <w:numId w:val="1"/>
        </w:numPr>
      </w:pPr>
      <w:r>
        <w:t>Cricket pitch</w:t>
      </w:r>
    </w:p>
    <w:p w:rsidR="00E1312E" w:rsidRDefault="00F708C5" w:rsidP="00F708C5">
      <w:pPr>
        <w:pStyle w:val="ListParagraph"/>
        <w:numPr>
          <w:ilvl w:val="0"/>
          <w:numId w:val="1"/>
        </w:numPr>
      </w:pPr>
      <w:r>
        <w:t>Pavilion update</w:t>
      </w:r>
    </w:p>
    <w:p w:rsidR="00E1312E" w:rsidRDefault="007C3443" w:rsidP="007C3443">
      <w:pPr>
        <w:pStyle w:val="ListParagraph"/>
        <w:numPr>
          <w:ilvl w:val="0"/>
          <w:numId w:val="1"/>
        </w:numPr>
      </w:pPr>
      <w:r>
        <w:t>Bonfire update</w:t>
      </w:r>
    </w:p>
    <w:p w:rsidR="007C3443" w:rsidRDefault="007C3443" w:rsidP="007C3443">
      <w:pPr>
        <w:pStyle w:val="ListParagraph"/>
        <w:ind w:left="927"/>
      </w:pPr>
    </w:p>
    <w:p w:rsidR="007C3443" w:rsidRDefault="007C3443" w:rsidP="007C3443">
      <w:pPr>
        <w:pStyle w:val="ListParagraph"/>
        <w:ind w:left="927"/>
      </w:pPr>
    </w:p>
    <w:p w:rsidR="007C3443" w:rsidRDefault="007C3443" w:rsidP="007C3443">
      <w:pPr>
        <w:pStyle w:val="ListParagraph"/>
        <w:numPr>
          <w:ilvl w:val="0"/>
          <w:numId w:val="1"/>
        </w:numPr>
      </w:pPr>
      <w:r>
        <w:t>Garage clearance</w:t>
      </w:r>
    </w:p>
    <w:p w:rsidR="007C3443" w:rsidRDefault="007C3443" w:rsidP="007C3443">
      <w:pPr>
        <w:pStyle w:val="ListParagraph"/>
        <w:numPr>
          <w:ilvl w:val="0"/>
          <w:numId w:val="1"/>
        </w:numPr>
      </w:pPr>
      <w:r>
        <w:t>CCTV for ESA</w:t>
      </w:r>
    </w:p>
    <w:p w:rsidR="00C25576" w:rsidRDefault="007C3443" w:rsidP="00C25576">
      <w:r>
        <w:t>9</w:t>
      </w:r>
      <w:r w:rsidR="00213C15">
        <w:t>. Finance</w:t>
      </w:r>
    </w:p>
    <w:p w:rsidR="00213C15" w:rsidRDefault="007C3443" w:rsidP="00C25576">
      <w:r>
        <w:t>10</w:t>
      </w:r>
      <w:r w:rsidR="00213C15">
        <w:t>. Repairs and maintenance</w:t>
      </w:r>
    </w:p>
    <w:p w:rsidR="00E476EF" w:rsidRDefault="007C3443" w:rsidP="00C25576">
      <w:r>
        <w:t>11.</w:t>
      </w:r>
      <w:bookmarkStart w:id="0" w:name="_GoBack"/>
      <w:bookmarkEnd w:id="0"/>
      <w:r w:rsidR="00E476EF">
        <w:t xml:space="preserve"> Date of next meeting</w:t>
      </w:r>
    </w:p>
    <w:p w:rsidR="00213C15" w:rsidRDefault="00213C15" w:rsidP="00C25576">
      <w:pPr>
        <w:rPr>
          <w:b/>
        </w:rPr>
      </w:pPr>
      <w:r w:rsidRPr="00213C15">
        <w:rPr>
          <w:b/>
        </w:rPr>
        <w:t>A.O.B.</w:t>
      </w:r>
    </w:p>
    <w:p w:rsidR="00253E71" w:rsidRPr="00253E71" w:rsidRDefault="00253E71" w:rsidP="00C25576"/>
    <w:sectPr w:rsidR="00253E71" w:rsidRPr="00253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8E096E"/>
    <w:multiLevelType w:val="hybridMultilevel"/>
    <w:tmpl w:val="D9D444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74B59"/>
    <w:multiLevelType w:val="hybridMultilevel"/>
    <w:tmpl w:val="09BAA0A2"/>
    <w:lvl w:ilvl="0" w:tplc="08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576"/>
    <w:rsid w:val="001A56E7"/>
    <w:rsid w:val="00213C15"/>
    <w:rsid w:val="00253E71"/>
    <w:rsid w:val="002800D4"/>
    <w:rsid w:val="003071AC"/>
    <w:rsid w:val="00335A86"/>
    <w:rsid w:val="00573B53"/>
    <w:rsid w:val="00710D5F"/>
    <w:rsid w:val="007C3443"/>
    <w:rsid w:val="009C6B56"/>
    <w:rsid w:val="009F6E6B"/>
    <w:rsid w:val="00A501AA"/>
    <w:rsid w:val="00BE1A91"/>
    <w:rsid w:val="00C25576"/>
    <w:rsid w:val="00C46D50"/>
    <w:rsid w:val="00C87287"/>
    <w:rsid w:val="00E1312E"/>
    <w:rsid w:val="00E476EF"/>
    <w:rsid w:val="00EC37EC"/>
    <w:rsid w:val="00EC3EAD"/>
    <w:rsid w:val="00F7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F489"/>
  <w15:chartTrackingRefBased/>
  <w15:docId w15:val="{C3245C31-482F-4DA2-BDBA-25ACA597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5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13C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C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D1668F33</Template>
  <TotalTime>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Sheffield College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Sangat Bans</dc:creator>
  <cp:keywords/>
  <dc:description/>
  <cp:lastModifiedBy>Sangat Bans</cp:lastModifiedBy>
  <cp:revision>3</cp:revision>
  <cp:lastPrinted>2018-05-24T12:04:00Z</cp:lastPrinted>
  <dcterms:created xsi:type="dcterms:W3CDTF">2019-10-21T10:28:00Z</dcterms:created>
  <dcterms:modified xsi:type="dcterms:W3CDTF">2019-10-21T10:29:00Z</dcterms:modified>
</cp:coreProperties>
</file>