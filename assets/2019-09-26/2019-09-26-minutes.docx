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287" w:rsidRPr="00213C15" w:rsidRDefault="001B73F4" w:rsidP="00213C15">
      <w:pPr>
        <w:jc w:val="center"/>
        <w:rPr>
          <w:b/>
          <w:u w:val="single"/>
        </w:rPr>
      </w:pPr>
      <w:r>
        <w:rPr>
          <w:b/>
          <w:u w:val="single"/>
        </w:rPr>
        <w:t xml:space="preserve">MINUTES OF </w:t>
      </w:r>
      <w:r w:rsidR="00C25576" w:rsidRPr="00213C15">
        <w:rPr>
          <w:b/>
          <w:u w:val="single"/>
        </w:rPr>
        <w:t>EYA</w:t>
      </w:r>
      <w:r>
        <w:rPr>
          <w:b/>
          <w:u w:val="single"/>
        </w:rPr>
        <w:t xml:space="preserve">M SPORTS </w:t>
      </w:r>
      <w:proofErr w:type="gramStart"/>
      <w:r w:rsidR="0098524F">
        <w:rPr>
          <w:b/>
          <w:u w:val="single"/>
        </w:rPr>
        <w:t>ASS</w:t>
      </w:r>
      <w:r w:rsidR="009D2543">
        <w:rPr>
          <w:b/>
          <w:u w:val="single"/>
        </w:rPr>
        <w:t>OCIATION  MEETING</w:t>
      </w:r>
      <w:proofErr w:type="gramEnd"/>
      <w:r w:rsidR="009D2543">
        <w:rPr>
          <w:b/>
          <w:u w:val="single"/>
        </w:rPr>
        <w:t xml:space="preserve"> THURSDAY 26/09</w:t>
      </w:r>
      <w:r w:rsidR="00307C89">
        <w:rPr>
          <w:b/>
          <w:u w:val="single"/>
        </w:rPr>
        <w:t>/19</w:t>
      </w:r>
    </w:p>
    <w:p w:rsidR="00C25576" w:rsidRPr="00431D2F" w:rsidRDefault="001B73F4">
      <w:r w:rsidRPr="00225822">
        <w:rPr>
          <w:b/>
        </w:rPr>
        <w:t>Present:</w:t>
      </w:r>
      <w:r w:rsidR="0098524F">
        <w:t xml:space="preserve"> </w:t>
      </w:r>
      <w:r w:rsidRPr="00431D2F">
        <w:t xml:space="preserve"> Stafford Rowland, Paul Humphries</w:t>
      </w:r>
      <w:r w:rsidR="00CB2BA9">
        <w:t xml:space="preserve">, Judith Hancock, </w:t>
      </w:r>
      <w:r w:rsidRPr="00431D2F">
        <w:t>Fre</w:t>
      </w:r>
      <w:r w:rsidR="0098524F">
        <w:t>ddie Campbell-Bans, Diana</w:t>
      </w:r>
      <w:r w:rsidR="00002F19">
        <w:t xml:space="preserve"> Cameron</w:t>
      </w:r>
      <w:r w:rsidR="00A01BD8">
        <w:t>,</w:t>
      </w:r>
      <w:r w:rsidR="00D44DDE">
        <w:t xml:space="preserve"> </w:t>
      </w:r>
      <w:r w:rsidR="005D6EE0">
        <w:t>Marjorie Davies, David Lomas</w:t>
      </w:r>
      <w:r w:rsidR="00D44DDE">
        <w:t>, Peter Jackson,</w:t>
      </w:r>
      <w:r w:rsidR="009D2543">
        <w:t xml:space="preserve"> Matthew </w:t>
      </w:r>
      <w:proofErr w:type="spellStart"/>
      <w:r w:rsidR="009D2543">
        <w:t>Killingley</w:t>
      </w:r>
      <w:proofErr w:type="spellEnd"/>
      <w:r w:rsidR="009D2543">
        <w:t xml:space="preserve">, Adrian Webster, Aaron </w:t>
      </w:r>
      <w:proofErr w:type="spellStart"/>
      <w:r w:rsidR="009D2543">
        <w:t>Prizlaff</w:t>
      </w:r>
      <w:proofErr w:type="spellEnd"/>
      <w:r w:rsidR="00366591">
        <w:t>, Laura Hayfield</w:t>
      </w:r>
    </w:p>
    <w:p w:rsidR="00D66732" w:rsidRDefault="00C25576">
      <w:r w:rsidRPr="00431D2F">
        <w:rPr>
          <w:b/>
          <w:u w:val="single"/>
        </w:rPr>
        <w:t>APOLOGIES</w:t>
      </w:r>
      <w:r w:rsidR="001B73F4" w:rsidRPr="00D66732">
        <w:t>:</w:t>
      </w:r>
      <w:r w:rsidR="005D6EE0" w:rsidRPr="00D66732">
        <w:t xml:space="preserve"> </w:t>
      </w:r>
      <w:r w:rsidR="0098524F" w:rsidRPr="00D66732">
        <w:t xml:space="preserve"> </w:t>
      </w:r>
    </w:p>
    <w:p w:rsidR="009D2543" w:rsidRDefault="009D2543">
      <w:r>
        <w:t>Paul Humphries</w:t>
      </w:r>
    </w:p>
    <w:p w:rsidR="0098524F" w:rsidRDefault="00C25576">
      <w:pPr>
        <w:rPr>
          <w:b/>
          <w:u w:val="single"/>
        </w:rPr>
      </w:pPr>
      <w:r w:rsidRPr="00431D2F">
        <w:rPr>
          <w:b/>
          <w:u w:val="single"/>
        </w:rPr>
        <w:t>DECLARATION</w:t>
      </w:r>
      <w:r w:rsidR="0098524F">
        <w:rPr>
          <w:b/>
          <w:u w:val="single"/>
        </w:rPr>
        <w:t xml:space="preserve"> </w:t>
      </w:r>
      <w:r w:rsidRPr="00431D2F">
        <w:rPr>
          <w:b/>
          <w:u w:val="single"/>
        </w:rPr>
        <w:t>OF PERSONAL INTEREST</w:t>
      </w:r>
    </w:p>
    <w:p w:rsidR="005D6EE0" w:rsidRPr="00D66732" w:rsidRDefault="00D44DDE">
      <w:r>
        <w:t xml:space="preserve">Aaron </w:t>
      </w:r>
      <w:proofErr w:type="spellStart"/>
      <w:r>
        <w:t>Pritzlaff</w:t>
      </w:r>
      <w:proofErr w:type="spellEnd"/>
      <w:r>
        <w:t xml:space="preserve">: </w:t>
      </w:r>
      <w:proofErr w:type="spellStart"/>
      <w:r>
        <w:t>Eyam</w:t>
      </w:r>
      <w:proofErr w:type="spellEnd"/>
      <w:r>
        <w:t xml:space="preserve"> Half marathon</w:t>
      </w:r>
    </w:p>
    <w:p w:rsidR="00C25576" w:rsidRPr="00431D2F" w:rsidRDefault="00C25576">
      <w:pPr>
        <w:rPr>
          <w:b/>
          <w:u w:val="single"/>
        </w:rPr>
      </w:pPr>
      <w:r w:rsidRPr="00431D2F">
        <w:rPr>
          <w:b/>
          <w:u w:val="single"/>
        </w:rPr>
        <w:t>MINUTES OF LAST MEETING</w:t>
      </w:r>
      <w:r w:rsidR="001B73F4" w:rsidRPr="00431D2F">
        <w:rPr>
          <w:b/>
          <w:u w:val="single"/>
        </w:rPr>
        <w:t xml:space="preserve"> APPROVED AS AN ACCURATE RECORD</w:t>
      </w:r>
    </w:p>
    <w:p w:rsidR="001B73F4" w:rsidRPr="00431D2F" w:rsidRDefault="009D2543">
      <w:r>
        <w:t>Proposed: Peter Jackson</w:t>
      </w:r>
    </w:p>
    <w:p w:rsidR="001B73F4" w:rsidRDefault="009D2543">
      <w:r>
        <w:t>Seconded: Judith Hancock</w:t>
      </w:r>
    </w:p>
    <w:p w:rsidR="005D6EE0" w:rsidRDefault="005D6EE0">
      <w:pPr>
        <w:rPr>
          <w:b/>
          <w:u w:val="single"/>
        </w:rPr>
      </w:pPr>
      <w:r w:rsidRPr="00D66732">
        <w:rPr>
          <w:b/>
          <w:u w:val="single"/>
        </w:rPr>
        <w:t>MATTERS ARISING FROM THE MINUTES</w:t>
      </w:r>
    </w:p>
    <w:p w:rsidR="009D2543" w:rsidRDefault="009D2543" w:rsidP="009D2543">
      <w:pPr>
        <w:pStyle w:val="ListParagraph"/>
        <w:numPr>
          <w:ilvl w:val="0"/>
          <w:numId w:val="16"/>
        </w:numPr>
        <w:rPr>
          <w:b/>
          <w:u w:val="single"/>
        </w:rPr>
      </w:pPr>
      <w:r>
        <w:rPr>
          <w:b/>
          <w:u w:val="single"/>
        </w:rPr>
        <w:t>MUGA LIGHTING BOX</w:t>
      </w:r>
    </w:p>
    <w:p w:rsidR="009D2543" w:rsidRPr="00366591" w:rsidRDefault="009D2543" w:rsidP="009D2543">
      <w:pPr>
        <w:pStyle w:val="ListParagraph"/>
        <w:rPr>
          <w:u w:val="single"/>
        </w:rPr>
      </w:pPr>
      <w:r w:rsidRPr="00366591">
        <w:rPr>
          <w:u w:val="single"/>
        </w:rPr>
        <w:t>Adrian Webster will be repairing the box.</w:t>
      </w:r>
    </w:p>
    <w:p w:rsidR="009D2543" w:rsidRDefault="009D2543" w:rsidP="009D2543">
      <w:pPr>
        <w:pStyle w:val="ListParagraph"/>
        <w:rPr>
          <w:b/>
          <w:u w:val="single"/>
        </w:rPr>
      </w:pPr>
    </w:p>
    <w:p w:rsidR="009D2543" w:rsidRDefault="009D2543" w:rsidP="009D2543">
      <w:pPr>
        <w:pStyle w:val="ListParagraph"/>
        <w:numPr>
          <w:ilvl w:val="0"/>
          <w:numId w:val="16"/>
        </w:numPr>
        <w:rPr>
          <w:b/>
          <w:u w:val="single"/>
        </w:rPr>
      </w:pPr>
      <w:r>
        <w:rPr>
          <w:b/>
          <w:u w:val="single"/>
        </w:rPr>
        <w:t>PLAY AREA</w:t>
      </w:r>
    </w:p>
    <w:p w:rsidR="009D2543" w:rsidRPr="00E01C7F" w:rsidRDefault="009D2543" w:rsidP="009D2543">
      <w:pPr>
        <w:pStyle w:val="ListParagraph"/>
      </w:pPr>
      <w:r w:rsidRPr="00E01C7F">
        <w:t>Diana presented her report.</w:t>
      </w:r>
      <w:r w:rsidR="00366591">
        <w:t xml:space="preserve"> </w:t>
      </w:r>
      <w:proofErr w:type="gramStart"/>
      <w:r w:rsidR="00366591">
        <w:t>( report</w:t>
      </w:r>
      <w:proofErr w:type="gramEnd"/>
      <w:r w:rsidR="00366591">
        <w:t xml:space="preserve"> attached)</w:t>
      </w:r>
      <w:r w:rsidRPr="00E01C7F">
        <w:t xml:space="preserve"> Logs had been broken up and scattered all over the MUGA.</w:t>
      </w:r>
    </w:p>
    <w:p w:rsidR="009D2543" w:rsidRPr="00E01C7F" w:rsidRDefault="009D2543" w:rsidP="009D2543">
      <w:pPr>
        <w:pStyle w:val="ListParagraph"/>
      </w:pPr>
      <w:r w:rsidRPr="00E01C7F">
        <w:t xml:space="preserve">Stafford, Peter and Adrian had cleared up. The new panels had arrived for the play area and needed storing in the </w:t>
      </w:r>
      <w:proofErr w:type="spellStart"/>
      <w:r w:rsidRPr="00E01C7F">
        <w:t>Pavillion</w:t>
      </w:r>
      <w:proofErr w:type="spellEnd"/>
      <w:r w:rsidRPr="00E01C7F">
        <w:t>. The cost was £1884.60. Stafford questioned the cost and would meet up with Diana on Saturday at 10.00 am</w:t>
      </w:r>
    </w:p>
    <w:p w:rsidR="009D2543" w:rsidRPr="00E01C7F" w:rsidRDefault="009D2543" w:rsidP="009D2543">
      <w:pPr>
        <w:pStyle w:val="ListParagraph"/>
      </w:pPr>
    </w:p>
    <w:p w:rsidR="009D2543" w:rsidRPr="00E01C7F" w:rsidRDefault="009D2543" w:rsidP="009D2543">
      <w:pPr>
        <w:pStyle w:val="ListParagraph"/>
        <w:numPr>
          <w:ilvl w:val="0"/>
          <w:numId w:val="16"/>
        </w:numPr>
      </w:pPr>
      <w:r w:rsidRPr="00E01C7F">
        <w:t xml:space="preserve">Peter Jackson presented a report </w:t>
      </w:r>
      <w:proofErr w:type="gramStart"/>
      <w:r w:rsidRPr="00E01C7F">
        <w:t>re:</w:t>
      </w:r>
      <w:proofErr w:type="gramEnd"/>
      <w:r w:rsidRPr="00E01C7F">
        <w:t xml:space="preserve"> Football pitch, cricket pitch and MUGA.</w:t>
      </w:r>
      <w:r w:rsidR="00366591">
        <w:t xml:space="preserve"> (</w:t>
      </w:r>
      <w:proofErr w:type="gramStart"/>
      <w:r w:rsidR="00366591">
        <w:t>report</w:t>
      </w:r>
      <w:proofErr w:type="gramEnd"/>
      <w:r w:rsidR="00366591">
        <w:t xml:space="preserve"> attached).</w:t>
      </w:r>
    </w:p>
    <w:p w:rsidR="009D2543" w:rsidRPr="00E01C7F" w:rsidRDefault="009D2543" w:rsidP="009D2543">
      <w:pPr>
        <w:pStyle w:val="ListParagraph"/>
        <w:numPr>
          <w:ilvl w:val="0"/>
          <w:numId w:val="16"/>
        </w:numPr>
      </w:pPr>
      <w:r w:rsidRPr="00E01C7F">
        <w:t xml:space="preserve">The old cricket pitch roller needs to </w:t>
      </w:r>
      <w:proofErr w:type="gramStart"/>
      <w:r w:rsidRPr="00E01C7F">
        <w:t>be removed</w:t>
      </w:r>
      <w:proofErr w:type="gramEnd"/>
      <w:r w:rsidRPr="00E01C7F">
        <w:t xml:space="preserve"> since it is a potenti</w:t>
      </w:r>
      <w:r w:rsidR="00E01C7F" w:rsidRPr="00E01C7F">
        <w:t xml:space="preserve">al hazard. Tony Hill to </w:t>
      </w:r>
      <w:proofErr w:type="gramStart"/>
      <w:r w:rsidR="00E01C7F" w:rsidRPr="00E01C7F">
        <w:t>be approached</w:t>
      </w:r>
      <w:proofErr w:type="gramEnd"/>
      <w:r w:rsidR="00E01C7F" w:rsidRPr="00E01C7F">
        <w:t xml:space="preserve"> to remove roller for scrap.</w:t>
      </w:r>
    </w:p>
    <w:p w:rsidR="00E01C7F" w:rsidRPr="00E01C7F" w:rsidRDefault="00E01C7F" w:rsidP="009D2543">
      <w:pPr>
        <w:pStyle w:val="ListParagraph"/>
        <w:numPr>
          <w:ilvl w:val="0"/>
          <w:numId w:val="16"/>
        </w:numPr>
      </w:pPr>
      <w:r w:rsidRPr="00E01C7F">
        <w:t xml:space="preserve">Tennis club; </w:t>
      </w:r>
      <w:proofErr w:type="gramStart"/>
      <w:r w:rsidRPr="00E01C7F">
        <w:t>The</w:t>
      </w:r>
      <w:proofErr w:type="gramEnd"/>
      <w:r w:rsidRPr="00E01C7F">
        <w:t xml:space="preserve"> original offer stands of £10.00 per month per family.</w:t>
      </w:r>
    </w:p>
    <w:p w:rsidR="00E67D27" w:rsidRPr="00E01C7F" w:rsidRDefault="00E67D27" w:rsidP="006755F8">
      <w:pPr>
        <w:pStyle w:val="ListParagraph"/>
      </w:pPr>
    </w:p>
    <w:p w:rsidR="00C25576" w:rsidRPr="0012676B" w:rsidRDefault="0012676B" w:rsidP="00FB5CA3">
      <w:pPr>
        <w:pStyle w:val="ListParagraph"/>
        <w:rPr>
          <w:b/>
          <w:u w:val="single"/>
        </w:rPr>
      </w:pPr>
      <w:r w:rsidRPr="0012676B">
        <w:rPr>
          <w:b/>
          <w:u w:val="single"/>
        </w:rPr>
        <w:t>AGENDA ITEMS</w:t>
      </w:r>
    </w:p>
    <w:p w:rsidR="00366591" w:rsidRDefault="00366591" w:rsidP="00366591">
      <w:pPr>
        <w:pStyle w:val="ListParagraph"/>
        <w:numPr>
          <w:ilvl w:val="0"/>
          <w:numId w:val="17"/>
        </w:numPr>
        <w:rPr>
          <w:b/>
        </w:rPr>
      </w:pPr>
      <w:r>
        <w:rPr>
          <w:b/>
        </w:rPr>
        <w:t>Fell race</w:t>
      </w:r>
    </w:p>
    <w:p w:rsidR="00366591" w:rsidRPr="00366591" w:rsidRDefault="00366591" w:rsidP="00366591">
      <w:r w:rsidRPr="00366591">
        <w:t xml:space="preserve">Matthew </w:t>
      </w:r>
      <w:proofErr w:type="spellStart"/>
      <w:r w:rsidRPr="00366591">
        <w:t>Killingley</w:t>
      </w:r>
      <w:proofErr w:type="spellEnd"/>
      <w:r w:rsidRPr="00366591">
        <w:t xml:space="preserve"> and Laura Hayfield presented a report </w:t>
      </w:r>
      <w:proofErr w:type="gramStart"/>
      <w:r w:rsidRPr="00366591">
        <w:t>re:</w:t>
      </w:r>
      <w:proofErr w:type="gramEnd"/>
      <w:r w:rsidRPr="00366591">
        <w:t xml:space="preserve"> The </w:t>
      </w:r>
      <w:proofErr w:type="spellStart"/>
      <w:r w:rsidRPr="00366591">
        <w:t>Eyam</w:t>
      </w:r>
      <w:proofErr w:type="spellEnd"/>
      <w:r w:rsidRPr="00366591">
        <w:t xml:space="preserve"> fell race.</w:t>
      </w:r>
    </w:p>
    <w:p w:rsidR="00366591" w:rsidRPr="00366591" w:rsidRDefault="00366591" w:rsidP="00366591">
      <w:r w:rsidRPr="00366591">
        <w:t>A great success with funds raised of £1662.84. (</w:t>
      </w:r>
      <w:proofErr w:type="gramStart"/>
      <w:r w:rsidRPr="00366591">
        <w:t>report</w:t>
      </w:r>
      <w:proofErr w:type="gramEnd"/>
      <w:r w:rsidRPr="00366591">
        <w:t xml:space="preserve"> attached).</w:t>
      </w:r>
    </w:p>
    <w:p w:rsidR="00AB0BF1" w:rsidRPr="0012676B" w:rsidRDefault="00E01C7F" w:rsidP="00E01C7F">
      <w:pPr>
        <w:pStyle w:val="ListParagraph"/>
        <w:numPr>
          <w:ilvl w:val="0"/>
          <w:numId w:val="17"/>
        </w:numPr>
        <w:rPr>
          <w:b/>
        </w:rPr>
      </w:pPr>
      <w:r w:rsidRPr="0012676B">
        <w:rPr>
          <w:b/>
        </w:rPr>
        <w:t>WAKES WEEK REPORT</w:t>
      </w:r>
    </w:p>
    <w:p w:rsidR="00E01C7F" w:rsidRDefault="00E01C7F" w:rsidP="00A45C77">
      <w:pPr>
        <w:pStyle w:val="ListParagraph"/>
        <w:ind w:left="360"/>
      </w:pPr>
      <w:r>
        <w:t xml:space="preserve">Judith gave a verbal report regarding the carnival and associated activities. The carnival had been good. The clay pigeon shoot went well and was an improvement on last year. The box collection was good and in line with previous years. There had been an issue with the </w:t>
      </w:r>
      <w:proofErr w:type="gramStart"/>
      <w:r>
        <w:t>bars which</w:t>
      </w:r>
      <w:proofErr w:type="gramEnd"/>
      <w:r>
        <w:t xml:space="preserve"> would be resolved next year.</w:t>
      </w:r>
    </w:p>
    <w:p w:rsidR="00AE4E8E" w:rsidRPr="00975B76" w:rsidRDefault="00AE4E8E" w:rsidP="00E01C7F">
      <w:pPr>
        <w:pStyle w:val="ListParagraph"/>
        <w:numPr>
          <w:ilvl w:val="0"/>
          <w:numId w:val="17"/>
        </w:numPr>
      </w:pPr>
      <w:r w:rsidRPr="00A45C77">
        <w:rPr>
          <w:b/>
        </w:rPr>
        <w:t>Pavilion</w:t>
      </w:r>
    </w:p>
    <w:p w:rsidR="004D2963" w:rsidRDefault="00E01C7F" w:rsidP="008B6F0A">
      <w:pPr>
        <w:pStyle w:val="ListParagraph"/>
        <w:ind w:left="360"/>
      </w:pPr>
      <w:r>
        <w:t>The current pl</w:t>
      </w:r>
      <w:r w:rsidR="004B5510">
        <w:t xml:space="preserve">ans </w:t>
      </w:r>
      <w:proofErr w:type="gramStart"/>
      <w:r w:rsidR="004B5510">
        <w:t>had been approved</w:t>
      </w:r>
      <w:proofErr w:type="gramEnd"/>
      <w:r w:rsidR="004B5510">
        <w:t xml:space="preserve"> but there </w:t>
      </w:r>
      <w:r>
        <w:t>was a request for the building to have an eco-friendly design with use of natural stone, slate roof and timber panels. This would be cost dependant.</w:t>
      </w:r>
    </w:p>
    <w:p w:rsidR="003336DF" w:rsidRDefault="003336DF" w:rsidP="008B6F0A">
      <w:pPr>
        <w:pStyle w:val="ListParagraph"/>
        <w:ind w:left="360"/>
        <w:rPr>
          <w:b/>
        </w:rPr>
      </w:pPr>
    </w:p>
    <w:p w:rsidR="00D66732" w:rsidRPr="0012676B" w:rsidRDefault="004B5510" w:rsidP="004B5510">
      <w:pPr>
        <w:pStyle w:val="ListParagraph"/>
        <w:numPr>
          <w:ilvl w:val="0"/>
          <w:numId w:val="17"/>
        </w:numPr>
        <w:rPr>
          <w:b/>
        </w:rPr>
      </w:pPr>
      <w:r w:rsidRPr="0012676B">
        <w:rPr>
          <w:b/>
        </w:rPr>
        <w:t>BONFIRE.</w:t>
      </w:r>
    </w:p>
    <w:p w:rsidR="004B5510" w:rsidRDefault="004B5510" w:rsidP="004B5510">
      <w:pPr>
        <w:pStyle w:val="ListParagraph"/>
      </w:pPr>
      <w:r>
        <w:t xml:space="preserve">A contract to </w:t>
      </w:r>
      <w:proofErr w:type="gramStart"/>
      <w:r>
        <w:t>be drawn up</w:t>
      </w:r>
      <w:proofErr w:type="gramEnd"/>
      <w:r>
        <w:t xml:space="preserve"> by Diana Cameron. The site </w:t>
      </w:r>
      <w:proofErr w:type="gramStart"/>
      <w:r>
        <w:t>would be cleared</w:t>
      </w:r>
      <w:proofErr w:type="gramEnd"/>
      <w:r>
        <w:t xml:space="preserve"> within two weeks and barriers would be placed around the smouldering embers. Any ruts </w:t>
      </w:r>
      <w:proofErr w:type="gramStart"/>
      <w:r>
        <w:t>would be put</w:t>
      </w:r>
      <w:proofErr w:type="gramEnd"/>
      <w:r>
        <w:t xml:space="preserve"> right and all rubbish debris to be removed by skips within 2 weeks of the event.</w:t>
      </w:r>
    </w:p>
    <w:p w:rsidR="004B5510" w:rsidRDefault="004B5510" w:rsidP="004B5510">
      <w:pPr>
        <w:pStyle w:val="ListParagraph"/>
      </w:pPr>
    </w:p>
    <w:p w:rsidR="004B5510" w:rsidRPr="0012676B" w:rsidRDefault="004B5510" w:rsidP="004B5510">
      <w:pPr>
        <w:pStyle w:val="ListParagraph"/>
        <w:numPr>
          <w:ilvl w:val="0"/>
          <w:numId w:val="17"/>
        </w:numPr>
        <w:rPr>
          <w:b/>
        </w:rPr>
      </w:pPr>
      <w:r w:rsidRPr="0012676B">
        <w:rPr>
          <w:b/>
        </w:rPr>
        <w:t>FLYER TO SCHOOL GROUPS</w:t>
      </w:r>
    </w:p>
    <w:p w:rsidR="004B5510" w:rsidRDefault="004B5510" w:rsidP="004B5510">
      <w:pPr>
        <w:pStyle w:val="ListParagraph"/>
      </w:pPr>
      <w:r>
        <w:t xml:space="preserve">A request was </w:t>
      </w:r>
      <w:proofErr w:type="spellStart"/>
      <w:r w:rsidR="00366591">
        <w:t>recie</w:t>
      </w:r>
      <w:r>
        <w:t>ved</w:t>
      </w:r>
      <w:proofErr w:type="spellEnd"/>
      <w:r>
        <w:t xml:space="preserve"> from the museum that they wanted the flyer amending and were not happy with the current format. It </w:t>
      </w:r>
      <w:proofErr w:type="gramStart"/>
      <w:r>
        <w:t>was agreed</w:t>
      </w:r>
      <w:proofErr w:type="gramEnd"/>
      <w:r>
        <w:t xml:space="preserve"> to change the flyer as per their recommendation.</w:t>
      </w:r>
      <w:r w:rsidR="00366591">
        <w:t xml:space="preserve"> We await their </w:t>
      </w:r>
      <w:proofErr w:type="spellStart"/>
      <w:r w:rsidR="00366591">
        <w:t>ammendments</w:t>
      </w:r>
      <w:proofErr w:type="spellEnd"/>
      <w:r w:rsidR="00366591">
        <w:t>.</w:t>
      </w:r>
    </w:p>
    <w:p w:rsidR="004B5510" w:rsidRDefault="004B5510" w:rsidP="004B5510">
      <w:pPr>
        <w:pStyle w:val="ListParagraph"/>
      </w:pPr>
    </w:p>
    <w:p w:rsidR="004B5510" w:rsidRPr="0012676B" w:rsidRDefault="004B5510" w:rsidP="004B5510">
      <w:pPr>
        <w:pStyle w:val="ListParagraph"/>
        <w:numPr>
          <w:ilvl w:val="0"/>
          <w:numId w:val="17"/>
        </w:numPr>
        <w:rPr>
          <w:b/>
        </w:rPr>
      </w:pPr>
      <w:r w:rsidRPr="0012676B">
        <w:rPr>
          <w:b/>
        </w:rPr>
        <w:t>MEMORIAL BENCH ARCHIE HARKWRIGHT</w:t>
      </w:r>
    </w:p>
    <w:p w:rsidR="004B5510" w:rsidRDefault="004B5510" w:rsidP="004B5510">
      <w:pPr>
        <w:pStyle w:val="ListParagraph"/>
      </w:pPr>
      <w:r>
        <w:t xml:space="preserve">It </w:t>
      </w:r>
      <w:proofErr w:type="gramStart"/>
      <w:r>
        <w:t>was agreed</w:t>
      </w:r>
      <w:proofErr w:type="gramEnd"/>
      <w:r>
        <w:t xml:space="preserve"> to site a bench in the play area in memory of Archie </w:t>
      </w:r>
      <w:proofErr w:type="spellStart"/>
      <w:r>
        <w:t>Harkwright</w:t>
      </w:r>
      <w:proofErr w:type="spellEnd"/>
    </w:p>
    <w:p w:rsidR="004B5510" w:rsidRDefault="004B5510" w:rsidP="004B5510">
      <w:pPr>
        <w:pStyle w:val="ListParagraph"/>
      </w:pPr>
    </w:p>
    <w:p w:rsidR="004B5510" w:rsidRPr="0012676B" w:rsidRDefault="004B5510" w:rsidP="004B5510">
      <w:pPr>
        <w:pStyle w:val="ListParagraph"/>
        <w:numPr>
          <w:ilvl w:val="0"/>
          <w:numId w:val="17"/>
        </w:numPr>
        <w:rPr>
          <w:b/>
        </w:rPr>
      </w:pPr>
      <w:r w:rsidRPr="0012676B">
        <w:rPr>
          <w:b/>
        </w:rPr>
        <w:t>PATHWAYS</w:t>
      </w:r>
    </w:p>
    <w:p w:rsidR="004B5510" w:rsidRDefault="004B5510" w:rsidP="004B5510">
      <w:pPr>
        <w:pStyle w:val="ListParagraph"/>
      </w:pPr>
      <w:r>
        <w:t xml:space="preserve">The person that had purchased the land behind Glebe estate had requested a footpath </w:t>
      </w:r>
      <w:proofErr w:type="gramStart"/>
      <w:r>
        <w:t>closure which</w:t>
      </w:r>
      <w:proofErr w:type="gramEnd"/>
      <w:r>
        <w:t xml:space="preserve"> would block access to the land from the estate. It also had an effect on the footpath that ran along the side of the</w:t>
      </w:r>
      <w:r w:rsidR="00366591">
        <w:t xml:space="preserve"> football pitch. Diana Cameron had written to DDC and it </w:t>
      </w:r>
      <w:proofErr w:type="gramStart"/>
      <w:r w:rsidR="00366591">
        <w:t>was discovered</w:t>
      </w:r>
      <w:proofErr w:type="gramEnd"/>
      <w:r w:rsidR="00366591">
        <w:t xml:space="preserve"> that the footpaths were not registered with DDC.</w:t>
      </w:r>
    </w:p>
    <w:p w:rsidR="00366591" w:rsidRDefault="00366591" w:rsidP="004B5510">
      <w:pPr>
        <w:pStyle w:val="ListParagraph"/>
      </w:pPr>
    </w:p>
    <w:p w:rsidR="00366591" w:rsidRPr="0012676B" w:rsidRDefault="00366591" w:rsidP="00366591">
      <w:pPr>
        <w:pStyle w:val="ListParagraph"/>
        <w:numPr>
          <w:ilvl w:val="0"/>
          <w:numId w:val="17"/>
        </w:numPr>
        <w:rPr>
          <w:b/>
        </w:rPr>
      </w:pPr>
      <w:r w:rsidRPr="0012676B">
        <w:rPr>
          <w:b/>
        </w:rPr>
        <w:t>GARAGE CLEARANCE</w:t>
      </w:r>
    </w:p>
    <w:p w:rsidR="00366591" w:rsidRDefault="00366591" w:rsidP="00366591">
      <w:pPr>
        <w:pStyle w:val="ListParagraph"/>
      </w:pPr>
      <w:r>
        <w:t>This needed to be organised and skips booked with a set date.</w:t>
      </w:r>
    </w:p>
    <w:p w:rsidR="00366591" w:rsidRDefault="00366591" w:rsidP="00366591">
      <w:pPr>
        <w:pStyle w:val="ListParagraph"/>
      </w:pPr>
    </w:p>
    <w:p w:rsidR="00366591" w:rsidRPr="0012676B" w:rsidRDefault="00366591" w:rsidP="00366591">
      <w:pPr>
        <w:pStyle w:val="ListParagraph"/>
        <w:numPr>
          <w:ilvl w:val="0"/>
          <w:numId w:val="17"/>
        </w:numPr>
        <w:rPr>
          <w:b/>
        </w:rPr>
      </w:pPr>
      <w:r w:rsidRPr="0012676B">
        <w:rPr>
          <w:b/>
        </w:rPr>
        <w:t>FINANCE</w:t>
      </w:r>
    </w:p>
    <w:p w:rsidR="00366591" w:rsidRDefault="00366591" w:rsidP="00366591">
      <w:pPr>
        <w:pStyle w:val="ListParagraph"/>
      </w:pPr>
      <w:r>
        <w:t>The accounts drawn up by Paul</w:t>
      </w:r>
      <w:r w:rsidR="0020177D">
        <w:t xml:space="preserve"> </w:t>
      </w:r>
      <w:bookmarkStart w:id="0" w:name="_GoBack"/>
      <w:bookmarkEnd w:id="0"/>
      <w:r>
        <w:t>Humphries were circulated.</w:t>
      </w:r>
    </w:p>
    <w:p w:rsidR="00D66732" w:rsidRDefault="00D66732" w:rsidP="00677E7C">
      <w:pPr>
        <w:pStyle w:val="ListParagraph"/>
        <w:ind w:left="360"/>
        <w:rPr>
          <w:b/>
          <w:u w:val="single"/>
        </w:rPr>
      </w:pPr>
      <w:r w:rsidRPr="002F03C1">
        <w:rPr>
          <w:b/>
          <w:u w:val="single"/>
        </w:rPr>
        <w:t>A.O.B</w:t>
      </w:r>
    </w:p>
    <w:p w:rsidR="000610D6" w:rsidRDefault="00366591" w:rsidP="00677E7C">
      <w:pPr>
        <w:pStyle w:val="ListParagraph"/>
        <w:ind w:left="360"/>
      </w:pPr>
      <w:r>
        <w:t>1</w:t>
      </w:r>
      <w:r w:rsidR="000610D6" w:rsidRPr="000610D6">
        <w:t xml:space="preserve">. Aaron </w:t>
      </w:r>
      <w:proofErr w:type="spellStart"/>
      <w:r w:rsidR="000610D6" w:rsidRPr="000610D6">
        <w:t>Pritzlaff</w:t>
      </w:r>
      <w:proofErr w:type="spellEnd"/>
      <w:r w:rsidR="000610D6" w:rsidRPr="000610D6">
        <w:t xml:space="preserve"> was continuing his work with looking into the upgrading of the ESA website.</w:t>
      </w:r>
    </w:p>
    <w:p w:rsidR="0012676B" w:rsidRDefault="0012676B" w:rsidP="00677E7C">
      <w:pPr>
        <w:pStyle w:val="ListParagraph"/>
        <w:ind w:left="360"/>
      </w:pPr>
      <w:proofErr w:type="gramStart"/>
      <w:r>
        <w:t>2 .Coffee</w:t>
      </w:r>
      <w:proofErr w:type="gramEnd"/>
      <w:r>
        <w:t xml:space="preserve"> morning Saturday the 9</w:t>
      </w:r>
      <w:r w:rsidRPr="0012676B">
        <w:rPr>
          <w:vertAlign w:val="superscript"/>
        </w:rPr>
        <w:t>th</w:t>
      </w:r>
      <w:r>
        <w:t xml:space="preserve"> of November.</w:t>
      </w:r>
    </w:p>
    <w:p w:rsidR="0012676B" w:rsidRPr="000610D6" w:rsidRDefault="0012676B" w:rsidP="00677E7C">
      <w:pPr>
        <w:pStyle w:val="ListParagraph"/>
        <w:ind w:left="360"/>
      </w:pPr>
      <w:r>
        <w:t xml:space="preserve">3. Coaches for kids: To </w:t>
      </w:r>
      <w:proofErr w:type="gramStart"/>
      <w:r>
        <w:t>be discussed</w:t>
      </w:r>
      <w:proofErr w:type="gramEnd"/>
      <w:r>
        <w:t xml:space="preserve"> at a further meeting.</w:t>
      </w:r>
    </w:p>
    <w:p w:rsidR="000610D6" w:rsidRDefault="000610D6" w:rsidP="000610D6"/>
    <w:p w:rsidR="00D66732" w:rsidRDefault="00D66732" w:rsidP="00D66732"/>
    <w:p w:rsidR="0095597D" w:rsidRPr="0095597D" w:rsidRDefault="0012676B" w:rsidP="000610D6">
      <w:pPr>
        <w:jc w:val="center"/>
        <w:rPr>
          <w:b/>
          <w:u w:val="single"/>
        </w:rPr>
      </w:pPr>
      <w:r>
        <w:rPr>
          <w:b/>
          <w:u w:val="single"/>
        </w:rPr>
        <w:t>Next meeting</w:t>
      </w:r>
    </w:p>
    <w:p w:rsidR="00971DB0" w:rsidRPr="00B47D29" w:rsidRDefault="00971DB0" w:rsidP="00971DB0">
      <w:pPr>
        <w:pStyle w:val="ListParagraph"/>
        <w:ind w:left="360"/>
      </w:pPr>
    </w:p>
    <w:p w:rsidR="00307C89" w:rsidRDefault="00307C89" w:rsidP="00AB0BF1">
      <w:pPr>
        <w:rPr>
          <w:u w:val="single"/>
        </w:rPr>
      </w:pPr>
    </w:p>
    <w:p w:rsidR="00307C89" w:rsidRDefault="00307C89" w:rsidP="00AB0BF1">
      <w:pPr>
        <w:rPr>
          <w:u w:val="single"/>
        </w:rPr>
      </w:pPr>
    </w:p>
    <w:p w:rsidR="00AB0BF1" w:rsidRDefault="00AB0BF1" w:rsidP="00AB0BF1">
      <w:pPr>
        <w:pStyle w:val="ListParagraph"/>
        <w:ind w:left="360"/>
      </w:pPr>
    </w:p>
    <w:sectPr w:rsidR="00AB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2EE"/>
    <w:multiLevelType w:val="hybridMultilevel"/>
    <w:tmpl w:val="E7147484"/>
    <w:lvl w:ilvl="0" w:tplc="B4105F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7D0933"/>
    <w:multiLevelType w:val="hybridMultilevel"/>
    <w:tmpl w:val="63A4F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52039F"/>
    <w:multiLevelType w:val="hybridMultilevel"/>
    <w:tmpl w:val="621AF472"/>
    <w:lvl w:ilvl="0" w:tplc="7A7A0B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8E0C1D"/>
    <w:multiLevelType w:val="hybridMultilevel"/>
    <w:tmpl w:val="F2427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D3040"/>
    <w:multiLevelType w:val="hybridMultilevel"/>
    <w:tmpl w:val="055E556A"/>
    <w:lvl w:ilvl="0" w:tplc="E1E245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E4095B"/>
    <w:multiLevelType w:val="hybridMultilevel"/>
    <w:tmpl w:val="11C4E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744EC3"/>
    <w:multiLevelType w:val="hybridMultilevel"/>
    <w:tmpl w:val="D624C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EC5E2B"/>
    <w:multiLevelType w:val="hybridMultilevel"/>
    <w:tmpl w:val="820EC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743513"/>
    <w:multiLevelType w:val="hybridMultilevel"/>
    <w:tmpl w:val="F872B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7822A0"/>
    <w:multiLevelType w:val="hybridMultilevel"/>
    <w:tmpl w:val="CB10D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EB4A9F"/>
    <w:multiLevelType w:val="hybridMultilevel"/>
    <w:tmpl w:val="B0321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140E47"/>
    <w:multiLevelType w:val="hybridMultilevel"/>
    <w:tmpl w:val="C30419C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CB075A"/>
    <w:multiLevelType w:val="hybridMultilevel"/>
    <w:tmpl w:val="90D274D8"/>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8774C2"/>
    <w:multiLevelType w:val="hybridMultilevel"/>
    <w:tmpl w:val="64382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14576B"/>
    <w:multiLevelType w:val="hybridMultilevel"/>
    <w:tmpl w:val="C2084F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C74B59"/>
    <w:multiLevelType w:val="hybridMultilevel"/>
    <w:tmpl w:val="09BAA0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8247D4"/>
    <w:multiLevelType w:val="hybridMultilevel"/>
    <w:tmpl w:val="AFD27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8"/>
  </w:num>
  <w:num w:numId="3">
    <w:abstractNumId w:val="4"/>
  </w:num>
  <w:num w:numId="4">
    <w:abstractNumId w:val="2"/>
  </w:num>
  <w:num w:numId="5">
    <w:abstractNumId w:val="5"/>
  </w:num>
  <w:num w:numId="6">
    <w:abstractNumId w:val="16"/>
  </w:num>
  <w:num w:numId="7">
    <w:abstractNumId w:val="3"/>
  </w:num>
  <w:num w:numId="8">
    <w:abstractNumId w:val="0"/>
  </w:num>
  <w:num w:numId="9">
    <w:abstractNumId w:val="9"/>
  </w:num>
  <w:num w:numId="10">
    <w:abstractNumId w:val="1"/>
  </w:num>
  <w:num w:numId="11">
    <w:abstractNumId w:val="11"/>
  </w:num>
  <w:num w:numId="12">
    <w:abstractNumId w:val="10"/>
  </w:num>
  <w:num w:numId="13">
    <w:abstractNumId w:val="6"/>
  </w:num>
  <w:num w:numId="14">
    <w:abstractNumId w:val="14"/>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76"/>
    <w:rsid w:val="00002F19"/>
    <w:rsid w:val="000610D6"/>
    <w:rsid w:val="00086534"/>
    <w:rsid w:val="000B4786"/>
    <w:rsid w:val="0012676B"/>
    <w:rsid w:val="00143625"/>
    <w:rsid w:val="00162F87"/>
    <w:rsid w:val="00181FA5"/>
    <w:rsid w:val="001A0332"/>
    <w:rsid w:val="001A58FF"/>
    <w:rsid w:val="001A66EA"/>
    <w:rsid w:val="001B73F4"/>
    <w:rsid w:val="001D2450"/>
    <w:rsid w:val="001F7DB3"/>
    <w:rsid w:val="0020177D"/>
    <w:rsid w:val="00213C15"/>
    <w:rsid w:val="00225822"/>
    <w:rsid w:val="002574EC"/>
    <w:rsid w:val="002B346B"/>
    <w:rsid w:val="002B6DC6"/>
    <w:rsid w:val="002F03C1"/>
    <w:rsid w:val="002F1565"/>
    <w:rsid w:val="00307C89"/>
    <w:rsid w:val="003336DF"/>
    <w:rsid w:val="00366591"/>
    <w:rsid w:val="003B2F8E"/>
    <w:rsid w:val="00431D2F"/>
    <w:rsid w:val="00432016"/>
    <w:rsid w:val="00436ADD"/>
    <w:rsid w:val="0048405F"/>
    <w:rsid w:val="004B5510"/>
    <w:rsid w:val="004C49FF"/>
    <w:rsid w:val="004C58BD"/>
    <w:rsid w:val="004D1BEE"/>
    <w:rsid w:val="004D2963"/>
    <w:rsid w:val="004E200E"/>
    <w:rsid w:val="005078C7"/>
    <w:rsid w:val="00523676"/>
    <w:rsid w:val="005639E1"/>
    <w:rsid w:val="00582E66"/>
    <w:rsid w:val="005C08E2"/>
    <w:rsid w:val="005D6EE0"/>
    <w:rsid w:val="006755F8"/>
    <w:rsid w:val="00677E7C"/>
    <w:rsid w:val="00720817"/>
    <w:rsid w:val="007F36C5"/>
    <w:rsid w:val="00857417"/>
    <w:rsid w:val="008A1396"/>
    <w:rsid w:val="008B1A25"/>
    <w:rsid w:val="008B6F0A"/>
    <w:rsid w:val="008E2C1A"/>
    <w:rsid w:val="008F7170"/>
    <w:rsid w:val="00911D11"/>
    <w:rsid w:val="00942A97"/>
    <w:rsid w:val="0095597D"/>
    <w:rsid w:val="00971DB0"/>
    <w:rsid w:val="00975B76"/>
    <w:rsid w:val="0098524F"/>
    <w:rsid w:val="009D2543"/>
    <w:rsid w:val="00A00797"/>
    <w:rsid w:val="00A01BD8"/>
    <w:rsid w:val="00A164C0"/>
    <w:rsid w:val="00A45C77"/>
    <w:rsid w:val="00A61AAB"/>
    <w:rsid w:val="00AB0BF1"/>
    <w:rsid w:val="00AD634C"/>
    <w:rsid w:val="00AE4E8E"/>
    <w:rsid w:val="00B47D29"/>
    <w:rsid w:val="00B60389"/>
    <w:rsid w:val="00C25576"/>
    <w:rsid w:val="00C25DEA"/>
    <w:rsid w:val="00C44D14"/>
    <w:rsid w:val="00C47A26"/>
    <w:rsid w:val="00C64016"/>
    <w:rsid w:val="00C87287"/>
    <w:rsid w:val="00C94080"/>
    <w:rsid w:val="00CB1262"/>
    <w:rsid w:val="00CB2BA9"/>
    <w:rsid w:val="00D44DDE"/>
    <w:rsid w:val="00D66732"/>
    <w:rsid w:val="00DA7F1F"/>
    <w:rsid w:val="00E01C7F"/>
    <w:rsid w:val="00E0622C"/>
    <w:rsid w:val="00E52747"/>
    <w:rsid w:val="00E67D27"/>
    <w:rsid w:val="00E87A95"/>
    <w:rsid w:val="00EB7814"/>
    <w:rsid w:val="00F364CD"/>
    <w:rsid w:val="00F55F7C"/>
    <w:rsid w:val="00F6708E"/>
    <w:rsid w:val="00FB5CA3"/>
    <w:rsid w:val="00FE7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796A"/>
  <w15:chartTrackingRefBased/>
  <w15:docId w15:val="{B5BEC35A-BC4A-47E2-A911-D7896833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76"/>
    <w:pPr>
      <w:ind w:left="720"/>
      <w:contextualSpacing/>
    </w:pPr>
  </w:style>
  <w:style w:type="paragraph" w:styleId="BalloonText">
    <w:name w:val="Balloon Text"/>
    <w:basedOn w:val="Normal"/>
    <w:link w:val="BalloonTextChar"/>
    <w:uiPriority w:val="99"/>
    <w:semiHidden/>
    <w:unhideWhenUsed/>
    <w:rsid w:val="00213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C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13AE6-8BF5-4C4D-92B7-1B6C2DE2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67737BCE</Template>
  <TotalTime>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Sheffield College</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Sangat Bans</dc:creator>
  <cp:keywords/>
  <dc:description/>
  <cp:lastModifiedBy>Sangat Bans</cp:lastModifiedBy>
  <cp:revision>3</cp:revision>
  <cp:lastPrinted>2019-02-26T16:06:00Z</cp:lastPrinted>
  <dcterms:created xsi:type="dcterms:W3CDTF">2019-10-21T10:08:00Z</dcterms:created>
  <dcterms:modified xsi:type="dcterms:W3CDTF">2019-10-21T10:09:00Z</dcterms:modified>
</cp:coreProperties>
</file>