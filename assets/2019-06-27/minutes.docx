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287" w:rsidRPr="00213C15" w:rsidRDefault="001B73F4" w:rsidP="00213C15">
      <w:pPr>
        <w:jc w:val="center"/>
        <w:rPr>
          <w:b/>
          <w:u w:val="single"/>
        </w:rPr>
      </w:pPr>
      <w:r>
        <w:rPr>
          <w:b/>
          <w:u w:val="single"/>
        </w:rPr>
        <w:t xml:space="preserve">MINUTES OF </w:t>
      </w:r>
      <w:r w:rsidR="00C25576" w:rsidRPr="00213C15">
        <w:rPr>
          <w:b/>
          <w:u w:val="single"/>
        </w:rPr>
        <w:t>EYA</w:t>
      </w:r>
      <w:r>
        <w:rPr>
          <w:b/>
          <w:u w:val="single"/>
        </w:rPr>
        <w:t xml:space="preserve">M SPORTS </w:t>
      </w:r>
      <w:proofErr w:type="gramStart"/>
      <w:r w:rsidR="0098524F">
        <w:rPr>
          <w:b/>
          <w:u w:val="single"/>
        </w:rPr>
        <w:t>ASS</w:t>
      </w:r>
      <w:r w:rsidR="000610D6">
        <w:rPr>
          <w:b/>
          <w:u w:val="single"/>
        </w:rPr>
        <w:t>OCIATION  MEETING</w:t>
      </w:r>
      <w:proofErr w:type="gramEnd"/>
      <w:r w:rsidR="000610D6">
        <w:rPr>
          <w:b/>
          <w:u w:val="single"/>
        </w:rPr>
        <w:t xml:space="preserve"> THURSDAY 27/06</w:t>
      </w:r>
      <w:r w:rsidR="00307C89">
        <w:rPr>
          <w:b/>
          <w:u w:val="single"/>
        </w:rPr>
        <w:t>/19</w:t>
      </w:r>
    </w:p>
    <w:p w:rsidR="00C25576" w:rsidRPr="00431D2F" w:rsidRDefault="001B73F4">
      <w:r w:rsidRPr="00225822">
        <w:rPr>
          <w:b/>
        </w:rPr>
        <w:t>Present:</w:t>
      </w:r>
      <w:r w:rsidR="0098524F">
        <w:t xml:space="preserve"> </w:t>
      </w:r>
      <w:r w:rsidRPr="00431D2F">
        <w:t xml:space="preserve"> Stafford Rowland, Paul Humphries</w:t>
      </w:r>
      <w:r w:rsidR="00CB2BA9">
        <w:t xml:space="preserve">, Judith Hancock, </w:t>
      </w:r>
      <w:r w:rsidRPr="00431D2F">
        <w:t>Fre</w:t>
      </w:r>
      <w:r w:rsidR="0098524F">
        <w:t>ddie Campbell-Bans, Diana</w:t>
      </w:r>
      <w:r w:rsidR="00002F19">
        <w:t xml:space="preserve"> Cameron</w:t>
      </w:r>
      <w:r w:rsidR="00A01BD8">
        <w:t>,</w:t>
      </w:r>
      <w:r w:rsidR="00D44DDE">
        <w:t xml:space="preserve"> </w:t>
      </w:r>
      <w:r w:rsidR="005D6EE0">
        <w:t>Marjorie Davies, David Lomas</w:t>
      </w:r>
      <w:r w:rsidR="00D44DDE">
        <w:t>, Peter Jackson,</w:t>
      </w:r>
    </w:p>
    <w:p w:rsidR="00D66732" w:rsidRDefault="00C25576">
      <w:r w:rsidRPr="00431D2F">
        <w:rPr>
          <w:b/>
          <w:u w:val="single"/>
        </w:rPr>
        <w:t>APOLOGIES</w:t>
      </w:r>
      <w:r w:rsidR="001B73F4" w:rsidRPr="00D66732">
        <w:t>:</w:t>
      </w:r>
      <w:r w:rsidR="005D6EE0" w:rsidRPr="00D66732">
        <w:t xml:space="preserve"> </w:t>
      </w:r>
      <w:r w:rsidR="0098524F" w:rsidRPr="00D66732">
        <w:t xml:space="preserve"> </w:t>
      </w:r>
    </w:p>
    <w:p w:rsidR="00D44DDE" w:rsidRDefault="00D44DDE">
      <w:r>
        <w:t>Adrian Webster</w:t>
      </w:r>
    </w:p>
    <w:p w:rsidR="00D44DDE" w:rsidRDefault="00D44DDE">
      <w:r>
        <w:t>Diana Cameron</w:t>
      </w:r>
    </w:p>
    <w:p w:rsidR="00D44DDE" w:rsidRDefault="00D44DDE">
      <w:r>
        <w:t>Sarah Jackson</w:t>
      </w:r>
    </w:p>
    <w:p w:rsidR="00C25576" w:rsidRPr="00D66732" w:rsidRDefault="00C25576"/>
    <w:p w:rsidR="005D6EE0" w:rsidRPr="00D66732" w:rsidRDefault="005D6EE0"/>
    <w:p w:rsidR="0098524F" w:rsidRDefault="00C25576">
      <w:pPr>
        <w:rPr>
          <w:b/>
          <w:u w:val="single"/>
        </w:rPr>
      </w:pPr>
      <w:r w:rsidRPr="00431D2F">
        <w:rPr>
          <w:b/>
          <w:u w:val="single"/>
        </w:rPr>
        <w:t>DECLARATION</w:t>
      </w:r>
      <w:r w:rsidR="0098524F">
        <w:rPr>
          <w:b/>
          <w:u w:val="single"/>
        </w:rPr>
        <w:t xml:space="preserve"> </w:t>
      </w:r>
      <w:r w:rsidRPr="00431D2F">
        <w:rPr>
          <w:b/>
          <w:u w:val="single"/>
        </w:rPr>
        <w:t>OF PERSONAL INTEREST</w:t>
      </w:r>
    </w:p>
    <w:p w:rsidR="005D6EE0" w:rsidRPr="00D66732" w:rsidRDefault="00D44DDE">
      <w:r>
        <w:t xml:space="preserve">Aaron </w:t>
      </w:r>
      <w:proofErr w:type="spellStart"/>
      <w:r>
        <w:t>Pritzlaff</w:t>
      </w:r>
      <w:proofErr w:type="spellEnd"/>
      <w:r>
        <w:t xml:space="preserve">: </w:t>
      </w:r>
      <w:proofErr w:type="spellStart"/>
      <w:r>
        <w:t>Eyam</w:t>
      </w:r>
      <w:proofErr w:type="spellEnd"/>
      <w:r>
        <w:t xml:space="preserve"> Half marathon</w:t>
      </w:r>
    </w:p>
    <w:p w:rsidR="00C25576" w:rsidRPr="00431D2F" w:rsidRDefault="00C25576">
      <w:pPr>
        <w:rPr>
          <w:b/>
          <w:u w:val="single"/>
        </w:rPr>
      </w:pPr>
      <w:r w:rsidRPr="00431D2F">
        <w:rPr>
          <w:b/>
          <w:u w:val="single"/>
        </w:rPr>
        <w:t>MINUTES OF LAST MEETING</w:t>
      </w:r>
      <w:r w:rsidR="001B73F4" w:rsidRPr="00431D2F">
        <w:rPr>
          <w:b/>
          <w:u w:val="single"/>
        </w:rPr>
        <w:t xml:space="preserve"> APPROVED AS AN ACCURATE RECORD</w:t>
      </w:r>
    </w:p>
    <w:p w:rsidR="001B73F4" w:rsidRPr="00431D2F" w:rsidRDefault="005D6EE0">
      <w:r>
        <w:t>Proposed: Judith Hancock</w:t>
      </w:r>
    </w:p>
    <w:p w:rsidR="001B73F4" w:rsidRDefault="00D44DDE">
      <w:r>
        <w:t>Seconded: David Lomas</w:t>
      </w:r>
    </w:p>
    <w:p w:rsidR="005D6EE0" w:rsidRPr="00D66732" w:rsidRDefault="005D6EE0">
      <w:pPr>
        <w:rPr>
          <w:b/>
          <w:u w:val="single"/>
        </w:rPr>
      </w:pPr>
      <w:r w:rsidRPr="00D66732">
        <w:rPr>
          <w:b/>
          <w:u w:val="single"/>
        </w:rPr>
        <w:t>MATTERS ARISING FROM THE MINUTES</w:t>
      </w:r>
    </w:p>
    <w:p w:rsidR="005D6EE0" w:rsidRPr="00431D2F" w:rsidRDefault="00D44DDE" w:rsidP="00D44DDE">
      <w:pPr>
        <w:pStyle w:val="ListParagraph"/>
      </w:pPr>
      <w:r>
        <w:t xml:space="preserve">The proposed change to the footpath from the </w:t>
      </w:r>
      <w:r w:rsidR="003336DF">
        <w:t>G</w:t>
      </w:r>
      <w:r>
        <w:t>lebe estate and leading up to the You</w:t>
      </w:r>
      <w:r w:rsidR="003336DF">
        <w:t xml:space="preserve">th Hostel. It </w:t>
      </w:r>
      <w:proofErr w:type="gramStart"/>
      <w:r w:rsidR="003336DF">
        <w:t xml:space="preserve">was </w:t>
      </w:r>
      <w:r w:rsidR="000610D6">
        <w:t>agreed</w:t>
      </w:r>
      <w:proofErr w:type="gramEnd"/>
      <w:r w:rsidR="000610D6">
        <w:t xml:space="preserve"> that ESA</w:t>
      </w:r>
      <w:r>
        <w:t xml:space="preserve"> would send a letter of objection to this planned change to DDC.  Diana Cameron to send this letter.</w:t>
      </w:r>
    </w:p>
    <w:p w:rsidR="00E67D27" w:rsidRPr="00A01BD8" w:rsidRDefault="00E67D27" w:rsidP="006755F8">
      <w:pPr>
        <w:pStyle w:val="ListParagraph"/>
      </w:pPr>
    </w:p>
    <w:p w:rsidR="00C25576" w:rsidRPr="00FB5CA3" w:rsidRDefault="00C25576" w:rsidP="00FB5CA3">
      <w:pPr>
        <w:pStyle w:val="ListParagraph"/>
        <w:rPr>
          <w:b/>
        </w:rPr>
      </w:pPr>
      <w:r w:rsidRPr="00FB5CA3">
        <w:rPr>
          <w:b/>
        </w:rPr>
        <w:t>REPORTS FROM SUB-GROUPS</w:t>
      </w:r>
    </w:p>
    <w:p w:rsidR="00C25576" w:rsidRDefault="00C25576" w:rsidP="00C25576">
      <w:pPr>
        <w:pStyle w:val="ListParagraph"/>
        <w:numPr>
          <w:ilvl w:val="0"/>
          <w:numId w:val="1"/>
        </w:numPr>
        <w:rPr>
          <w:b/>
        </w:rPr>
      </w:pPr>
      <w:r w:rsidRPr="00431D2F">
        <w:rPr>
          <w:b/>
        </w:rPr>
        <w:t>Children’s play area</w:t>
      </w:r>
      <w:r w:rsidR="00857417">
        <w:rPr>
          <w:b/>
        </w:rPr>
        <w:t>: Diana</w:t>
      </w:r>
      <w:r w:rsidR="004C49FF">
        <w:rPr>
          <w:b/>
        </w:rPr>
        <w:t xml:space="preserve"> Cameron</w:t>
      </w:r>
    </w:p>
    <w:p w:rsidR="005D6EE0" w:rsidRDefault="00D44DDE" w:rsidP="00D44DDE">
      <w:pPr>
        <w:pStyle w:val="ListParagraph"/>
        <w:ind w:left="360"/>
      </w:pPr>
      <w:r>
        <w:t xml:space="preserve">The play area report </w:t>
      </w:r>
      <w:proofErr w:type="gramStart"/>
      <w:r>
        <w:t>was presented</w:t>
      </w:r>
      <w:proofErr w:type="gramEnd"/>
      <w:r>
        <w:t xml:space="preserve">.  A copy </w:t>
      </w:r>
      <w:proofErr w:type="gramStart"/>
      <w:r>
        <w:t>is attached</w:t>
      </w:r>
      <w:proofErr w:type="gramEnd"/>
      <w:r>
        <w:t>.</w:t>
      </w:r>
    </w:p>
    <w:p w:rsidR="00D44DDE" w:rsidRDefault="00D44DDE" w:rsidP="00D44DDE">
      <w:pPr>
        <w:pStyle w:val="ListParagraph"/>
        <w:ind w:left="360"/>
      </w:pPr>
      <w:r>
        <w:t>The ROSPA report 2019 highlighted a number of issues:</w:t>
      </w:r>
    </w:p>
    <w:p w:rsidR="00D44DDE" w:rsidRDefault="00D44DDE" w:rsidP="00D44DDE">
      <w:pPr>
        <w:pStyle w:val="ListParagraph"/>
        <w:numPr>
          <w:ilvl w:val="0"/>
          <w:numId w:val="14"/>
        </w:numPr>
      </w:pPr>
      <w:r>
        <w:t>The gate at the rear end of the MUGA needs attention.</w:t>
      </w:r>
    </w:p>
    <w:p w:rsidR="00D44DDE" w:rsidRDefault="00D44DDE" w:rsidP="00D44DDE">
      <w:pPr>
        <w:pStyle w:val="ListParagraph"/>
        <w:numPr>
          <w:ilvl w:val="0"/>
          <w:numId w:val="14"/>
        </w:numPr>
      </w:pPr>
      <w:r>
        <w:t>The electricity supply box needs securing</w:t>
      </w:r>
      <w:r w:rsidR="00CB1262">
        <w:t xml:space="preserve"> as it </w:t>
      </w:r>
      <w:proofErr w:type="gramStart"/>
      <w:r w:rsidR="00CB1262">
        <w:t>was being acce</w:t>
      </w:r>
      <w:r w:rsidR="000610D6">
        <w:t>s</w:t>
      </w:r>
      <w:r w:rsidR="00CB1262">
        <w:t>sed</w:t>
      </w:r>
      <w:proofErr w:type="gramEnd"/>
      <w:r w:rsidR="00CB1262">
        <w:t xml:space="preserve"> without the use of tokens and was secured with a wire.</w:t>
      </w:r>
    </w:p>
    <w:p w:rsidR="00CB1262" w:rsidRDefault="000610D6" w:rsidP="00D44DDE">
      <w:pPr>
        <w:pStyle w:val="ListParagraph"/>
        <w:numPr>
          <w:ilvl w:val="0"/>
          <w:numId w:val="14"/>
        </w:numPr>
      </w:pPr>
      <w:r>
        <w:t xml:space="preserve">The </w:t>
      </w:r>
      <w:proofErr w:type="gramStart"/>
      <w:r>
        <w:t>basket-</w:t>
      </w:r>
      <w:r w:rsidR="00CB1262">
        <w:t>ball</w:t>
      </w:r>
      <w:proofErr w:type="gramEnd"/>
      <w:r w:rsidR="00CB1262">
        <w:t xml:space="preserve"> nets must be removed and a missing bolt replaced and repainting was required.</w:t>
      </w:r>
    </w:p>
    <w:p w:rsidR="00CB1262" w:rsidRPr="0098524F" w:rsidRDefault="00CB1262" w:rsidP="00D44DDE">
      <w:pPr>
        <w:pStyle w:val="ListParagraph"/>
        <w:numPr>
          <w:ilvl w:val="0"/>
          <w:numId w:val="14"/>
        </w:numPr>
      </w:pPr>
      <w:r>
        <w:t>Trip hazards at both entrances to the MUGA. They needed attention.</w:t>
      </w:r>
    </w:p>
    <w:p w:rsidR="00C25576" w:rsidRDefault="00C25576" w:rsidP="00C25576">
      <w:pPr>
        <w:pStyle w:val="ListParagraph"/>
        <w:numPr>
          <w:ilvl w:val="0"/>
          <w:numId w:val="1"/>
        </w:numPr>
        <w:rPr>
          <w:b/>
        </w:rPr>
      </w:pPr>
      <w:r w:rsidRPr="002B346B">
        <w:rPr>
          <w:b/>
        </w:rPr>
        <w:t>MUGA</w:t>
      </w:r>
    </w:p>
    <w:p w:rsidR="00AE4E8E" w:rsidRDefault="00AE4E8E" w:rsidP="002F03C1">
      <w:pPr>
        <w:pStyle w:val="ListParagraph"/>
        <w:ind w:left="360"/>
      </w:pPr>
    </w:p>
    <w:p w:rsidR="002F03C1" w:rsidRPr="00431D2F" w:rsidRDefault="002F03C1" w:rsidP="002F03C1">
      <w:pPr>
        <w:pStyle w:val="ListParagraph"/>
        <w:ind w:left="360"/>
      </w:pPr>
    </w:p>
    <w:p w:rsidR="00307C89" w:rsidRDefault="00C25576" w:rsidP="00307C89">
      <w:pPr>
        <w:pStyle w:val="ListParagraph"/>
        <w:numPr>
          <w:ilvl w:val="0"/>
          <w:numId w:val="1"/>
        </w:numPr>
        <w:rPr>
          <w:b/>
        </w:rPr>
      </w:pPr>
      <w:r w:rsidRPr="00431D2F">
        <w:rPr>
          <w:b/>
        </w:rPr>
        <w:t>Football pitch</w:t>
      </w:r>
      <w:r w:rsidR="00AE4E8E" w:rsidRPr="00431D2F">
        <w:rPr>
          <w:b/>
        </w:rPr>
        <w:t>/</w:t>
      </w:r>
      <w:r w:rsidRPr="00431D2F">
        <w:rPr>
          <w:b/>
        </w:rPr>
        <w:t>Cricket pitch</w:t>
      </w:r>
    </w:p>
    <w:p w:rsidR="0098524F" w:rsidRPr="00D66732" w:rsidRDefault="00CB1262" w:rsidP="00CB1262">
      <w:pPr>
        <w:pStyle w:val="ListParagraph"/>
        <w:ind w:left="360"/>
      </w:pPr>
      <w:r>
        <w:t xml:space="preserve">Peter presented his report. A copy </w:t>
      </w:r>
      <w:proofErr w:type="gramStart"/>
      <w:r>
        <w:t>is attached</w:t>
      </w:r>
      <w:proofErr w:type="gramEnd"/>
      <w:r>
        <w:t>.</w:t>
      </w:r>
    </w:p>
    <w:p w:rsidR="00AB0BF1" w:rsidRDefault="00AB0BF1" w:rsidP="00A45C77">
      <w:pPr>
        <w:pStyle w:val="ListParagraph"/>
        <w:ind w:left="360"/>
      </w:pPr>
    </w:p>
    <w:p w:rsidR="00AE4E8E" w:rsidRPr="00975B76" w:rsidRDefault="00AE4E8E" w:rsidP="00A45C77">
      <w:pPr>
        <w:pStyle w:val="ListParagraph"/>
        <w:numPr>
          <w:ilvl w:val="0"/>
          <w:numId w:val="1"/>
        </w:numPr>
      </w:pPr>
      <w:r w:rsidRPr="00A45C77">
        <w:rPr>
          <w:b/>
        </w:rPr>
        <w:t>Pavilion</w:t>
      </w:r>
    </w:p>
    <w:p w:rsidR="00975B76" w:rsidRDefault="00CB1262" w:rsidP="008B6F0A">
      <w:pPr>
        <w:pStyle w:val="ListParagraph"/>
        <w:ind w:left="360"/>
      </w:pPr>
      <w:r>
        <w:t xml:space="preserve">The plans had been presented </w:t>
      </w:r>
      <w:r w:rsidR="00975B76" w:rsidRPr="00975B76">
        <w:t>to Peak Par</w:t>
      </w:r>
      <w:r w:rsidR="008B6F0A">
        <w:t>k Planning for out</w:t>
      </w:r>
      <w:r>
        <w:t xml:space="preserve">line </w:t>
      </w:r>
      <w:proofErr w:type="gramStart"/>
      <w:r>
        <w:t>approval,</w:t>
      </w:r>
      <w:proofErr w:type="gramEnd"/>
      <w:r>
        <w:t xml:space="preserve"> this was ongoing because the Peak Park planning were dealing with a backlog of planning appeals.</w:t>
      </w:r>
    </w:p>
    <w:p w:rsidR="004D2963" w:rsidRDefault="004D2963" w:rsidP="008B6F0A">
      <w:pPr>
        <w:pStyle w:val="ListParagraph"/>
        <w:ind w:left="360"/>
      </w:pPr>
    </w:p>
    <w:p w:rsidR="003336DF" w:rsidRDefault="003336DF" w:rsidP="008B6F0A">
      <w:pPr>
        <w:pStyle w:val="ListParagraph"/>
        <w:ind w:left="360"/>
        <w:rPr>
          <w:b/>
        </w:rPr>
      </w:pPr>
    </w:p>
    <w:p w:rsidR="004D2963" w:rsidRPr="000610D6" w:rsidRDefault="003336DF" w:rsidP="008B6F0A">
      <w:pPr>
        <w:pStyle w:val="ListParagraph"/>
        <w:ind w:left="360"/>
        <w:rPr>
          <w:b/>
        </w:rPr>
      </w:pPr>
      <w:proofErr w:type="gramStart"/>
      <w:r>
        <w:rPr>
          <w:b/>
        </w:rPr>
        <w:lastRenderedPageBreak/>
        <w:t>5.</w:t>
      </w:r>
      <w:r w:rsidR="004D2963" w:rsidRPr="000610D6">
        <w:rPr>
          <w:b/>
        </w:rPr>
        <w:t>TENNIS</w:t>
      </w:r>
      <w:proofErr w:type="gramEnd"/>
      <w:r w:rsidR="004D2963" w:rsidRPr="000610D6">
        <w:rPr>
          <w:b/>
        </w:rPr>
        <w:t xml:space="preserve"> CLUB</w:t>
      </w:r>
    </w:p>
    <w:p w:rsidR="004D2963" w:rsidRDefault="004D2963" w:rsidP="008B6F0A">
      <w:pPr>
        <w:pStyle w:val="ListParagraph"/>
        <w:ind w:left="360"/>
      </w:pPr>
      <w:r>
        <w:t>Angela Cleverley and Rachel Wright presented their proposals for the Tennis</w:t>
      </w:r>
      <w:r w:rsidR="000610D6">
        <w:t xml:space="preserve"> Club.  They wanted to pay £30 </w:t>
      </w:r>
      <w:r>
        <w:t xml:space="preserve">for 6 months or £15 for 3 months. The committee felt this was unfair since the football club (veterans and </w:t>
      </w:r>
      <w:proofErr w:type="gramStart"/>
      <w:r>
        <w:t>Juniors</w:t>
      </w:r>
      <w:proofErr w:type="gramEnd"/>
      <w:r>
        <w:t xml:space="preserve">) pay £12 per hour. It was agreed </w:t>
      </w:r>
      <w:proofErr w:type="gramStart"/>
      <w:r>
        <w:t>that :</w:t>
      </w:r>
      <w:proofErr w:type="gramEnd"/>
      <w:r w:rsidR="000610D6">
        <w:t xml:space="preserve"> The tennis club should:</w:t>
      </w:r>
    </w:p>
    <w:p w:rsidR="004D2963" w:rsidRDefault="004D2963" w:rsidP="008B6F0A">
      <w:pPr>
        <w:pStyle w:val="ListParagraph"/>
        <w:ind w:left="360"/>
      </w:pPr>
    </w:p>
    <w:p w:rsidR="004D2963" w:rsidRDefault="000610D6" w:rsidP="008B6F0A">
      <w:pPr>
        <w:pStyle w:val="ListParagraph"/>
        <w:ind w:left="360"/>
      </w:pPr>
      <w:r>
        <w:t xml:space="preserve"> Pay £30 per couple/</w:t>
      </w:r>
      <w:r w:rsidR="004D2963">
        <w:t>family for 3 months. £ 15 if for one month.</w:t>
      </w:r>
    </w:p>
    <w:p w:rsidR="004D2963" w:rsidRDefault="004D2963" w:rsidP="008B6F0A">
      <w:pPr>
        <w:pStyle w:val="ListParagraph"/>
        <w:ind w:left="360"/>
      </w:pPr>
      <w:r>
        <w:t xml:space="preserve">This was for 3 months July, August, </w:t>
      </w:r>
      <w:proofErr w:type="gramStart"/>
      <w:r>
        <w:t>September</w:t>
      </w:r>
      <w:proofErr w:type="gramEnd"/>
      <w:r w:rsidR="000610D6">
        <w:t>.</w:t>
      </w:r>
    </w:p>
    <w:p w:rsidR="004D2963" w:rsidRDefault="000610D6" w:rsidP="008B6F0A">
      <w:pPr>
        <w:pStyle w:val="ListParagraph"/>
        <w:ind w:left="360"/>
      </w:pPr>
      <w:r>
        <w:t xml:space="preserve">All participants should </w:t>
      </w:r>
      <w:r w:rsidR="004D2963">
        <w:t xml:space="preserve">be members of ESA. A list of names and membership numbers </w:t>
      </w:r>
      <w:proofErr w:type="gramStart"/>
      <w:r w:rsidR="004D2963">
        <w:t>would be needed</w:t>
      </w:r>
      <w:proofErr w:type="gramEnd"/>
      <w:r w:rsidR="004D2963">
        <w:t xml:space="preserve">. </w:t>
      </w:r>
    </w:p>
    <w:p w:rsidR="004D2963" w:rsidRDefault="004D2963" w:rsidP="008B6F0A">
      <w:pPr>
        <w:pStyle w:val="ListParagraph"/>
        <w:ind w:left="360"/>
      </w:pPr>
      <w:proofErr w:type="gramStart"/>
      <w:r>
        <w:t>A</w:t>
      </w:r>
      <w:r w:rsidR="000610D6">
        <w:t xml:space="preserve">n </w:t>
      </w:r>
      <w:r>
        <w:t xml:space="preserve"> advert</w:t>
      </w:r>
      <w:proofErr w:type="gramEnd"/>
      <w:r>
        <w:t xml:space="preserve"> to be placed around the village to attract more members.</w:t>
      </w:r>
    </w:p>
    <w:p w:rsidR="004D2963" w:rsidRDefault="004D2963" w:rsidP="008B6F0A">
      <w:pPr>
        <w:pStyle w:val="ListParagraph"/>
        <w:ind w:left="360"/>
      </w:pPr>
      <w:r>
        <w:t xml:space="preserve">The payment to </w:t>
      </w:r>
      <w:proofErr w:type="gramStart"/>
      <w:r>
        <w:t>be made</w:t>
      </w:r>
      <w:proofErr w:type="gramEnd"/>
      <w:r>
        <w:t xml:space="preserve"> to ESA via any committee member.</w:t>
      </w:r>
    </w:p>
    <w:p w:rsidR="004D2963" w:rsidRDefault="004D2963" w:rsidP="008B6F0A">
      <w:pPr>
        <w:pStyle w:val="ListParagraph"/>
        <w:ind w:left="360"/>
      </w:pPr>
      <w:r>
        <w:t xml:space="preserve">A sign to be sourced which said </w:t>
      </w:r>
      <w:proofErr w:type="gramStart"/>
      <w:r>
        <w:t>“ Booked</w:t>
      </w:r>
      <w:proofErr w:type="gramEnd"/>
      <w:r>
        <w:t xml:space="preserve"> by </w:t>
      </w:r>
      <w:proofErr w:type="spellStart"/>
      <w:r>
        <w:t>Eyam</w:t>
      </w:r>
      <w:proofErr w:type="spellEnd"/>
      <w:r>
        <w:t xml:space="preserve"> Tennis Club”</w:t>
      </w:r>
      <w:r w:rsidR="000610D6">
        <w:t xml:space="preserve"> to be placed on the MUGA.</w:t>
      </w:r>
    </w:p>
    <w:p w:rsidR="000610D6" w:rsidRDefault="000610D6" w:rsidP="008B6F0A">
      <w:pPr>
        <w:pStyle w:val="ListParagraph"/>
        <w:ind w:left="360"/>
      </w:pPr>
      <w:r>
        <w:t>Unlimited use as long as they checked existing bookings with Adrian Webster.</w:t>
      </w:r>
    </w:p>
    <w:p w:rsidR="002F03C1" w:rsidRDefault="002F03C1" w:rsidP="008B6F0A">
      <w:pPr>
        <w:pStyle w:val="ListParagraph"/>
        <w:ind w:left="360"/>
      </w:pPr>
    </w:p>
    <w:p w:rsidR="008B6F0A" w:rsidRPr="003336DF" w:rsidRDefault="00CB1262" w:rsidP="003336DF">
      <w:pPr>
        <w:pStyle w:val="ListParagraph"/>
        <w:numPr>
          <w:ilvl w:val="0"/>
          <w:numId w:val="15"/>
        </w:numPr>
        <w:rPr>
          <w:b/>
        </w:rPr>
      </w:pPr>
      <w:bookmarkStart w:id="0" w:name="_GoBack"/>
      <w:bookmarkEnd w:id="0"/>
      <w:r w:rsidRPr="003336DF">
        <w:rPr>
          <w:b/>
        </w:rPr>
        <w:t>MEMBERSHIP</w:t>
      </w:r>
    </w:p>
    <w:p w:rsidR="00CB1262" w:rsidRPr="000610D6" w:rsidRDefault="00CB1262" w:rsidP="00CB1262">
      <w:pPr>
        <w:pStyle w:val="ListParagraph"/>
        <w:ind w:left="360"/>
      </w:pPr>
      <w:r w:rsidRPr="000610D6">
        <w:t>Paul passed on some more membership forms to Freddie.</w:t>
      </w:r>
    </w:p>
    <w:p w:rsidR="002F03C1" w:rsidRPr="00975B76" w:rsidRDefault="002F03C1" w:rsidP="008B6F0A">
      <w:pPr>
        <w:pStyle w:val="ListParagraph"/>
        <w:ind w:left="360"/>
      </w:pPr>
    </w:p>
    <w:p w:rsidR="001D2450" w:rsidRDefault="007F36C5" w:rsidP="003336DF">
      <w:pPr>
        <w:pStyle w:val="ListParagraph"/>
        <w:numPr>
          <w:ilvl w:val="0"/>
          <w:numId w:val="15"/>
        </w:numPr>
        <w:rPr>
          <w:b/>
        </w:rPr>
      </w:pPr>
      <w:r w:rsidRPr="0048405F">
        <w:rPr>
          <w:b/>
        </w:rPr>
        <w:t>FINANCES</w:t>
      </w:r>
    </w:p>
    <w:p w:rsidR="00975B76" w:rsidRDefault="00CB1262" w:rsidP="002F03C1">
      <w:pPr>
        <w:pStyle w:val="ListParagraph"/>
        <w:ind w:left="360"/>
      </w:pPr>
      <w:r>
        <w:t>The coffee morning had raised £482. Marjorie Davies had presented a cheque to ESA for £500 in memory of John Dav</w:t>
      </w:r>
      <w:r w:rsidR="000610D6">
        <w:t xml:space="preserve">ies to </w:t>
      </w:r>
      <w:proofErr w:type="gramStart"/>
      <w:r w:rsidR="000610D6">
        <w:t xml:space="preserve">be </w:t>
      </w:r>
      <w:r>
        <w:t>used</w:t>
      </w:r>
      <w:proofErr w:type="gramEnd"/>
      <w:r>
        <w:t xml:space="preserve"> for Carnival expenses. </w:t>
      </w:r>
      <w:proofErr w:type="gramStart"/>
      <w:r>
        <w:t>£440 had been raised by the 200 club</w:t>
      </w:r>
      <w:proofErr w:type="gramEnd"/>
      <w:r>
        <w:t>.</w:t>
      </w:r>
    </w:p>
    <w:p w:rsidR="00CB1262" w:rsidRPr="002F03C1" w:rsidRDefault="00CB1262" w:rsidP="002F03C1">
      <w:pPr>
        <w:pStyle w:val="ListParagraph"/>
        <w:ind w:left="360"/>
      </w:pPr>
      <w:r>
        <w:t>The insurance was £</w:t>
      </w:r>
      <w:proofErr w:type="gramStart"/>
      <w:r>
        <w:t>2879?</w:t>
      </w:r>
      <w:proofErr w:type="gramEnd"/>
    </w:p>
    <w:p w:rsidR="00B47D29" w:rsidRDefault="00B47D29" w:rsidP="00975B76">
      <w:pPr>
        <w:pStyle w:val="ListParagraph"/>
        <w:ind w:left="360"/>
      </w:pPr>
    </w:p>
    <w:p w:rsidR="00B47D29" w:rsidRDefault="00B47D29" w:rsidP="003336DF">
      <w:pPr>
        <w:pStyle w:val="ListParagraph"/>
        <w:numPr>
          <w:ilvl w:val="0"/>
          <w:numId w:val="15"/>
        </w:numPr>
        <w:rPr>
          <w:b/>
          <w:u w:val="single"/>
        </w:rPr>
      </w:pPr>
      <w:r w:rsidRPr="00B47D29">
        <w:rPr>
          <w:b/>
          <w:u w:val="single"/>
        </w:rPr>
        <w:t>REPAIRS AND MAINTENANCE</w:t>
      </w:r>
    </w:p>
    <w:p w:rsidR="003336DF" w:rsidRPr="003336DF" w:rsidRDefault="003336DF" w:rsidP="003336DF">
      <w:pPr>
        <w:pStyle w:val="ListParagraph"/>
        <w:ind w:left="360"/>
      </w:pPr>
      <w:r>
        <w:t xml:space="preserve">The lighting control box to </w:t>
      </w:r>
      <w:proofErr w:type="gramStart"/>
      <w:r>
        <w:t xml:space="preserve">be </w:t>
      </w:r>
      <w:r w:rsidRPr="003336DF">
        <w:t>made</w:t>
      </w:r>
      <w:proofErr w:type="gramEnd"/>
      <w:r w:rsidRPr="003336DF">
        <w:t xml:space="preserve"> secure.</w:t>
      </w:r>
    </w:p>
    <w:p w:rsidR="00B47D29" w:rsidRDefault="00B47D29" w:rsidP="00975B76">
      <w:pPr>
        <w:pStyle w:val="ListParagraph"/>
        <w:ind w:left="360"/>
      </w:pPr>
    </w:p>
    <w:p w:rsidR="008B6F0A" w:rsidRDefault="008B6F0A" w:rsidP="00975B76">
      <w:pPr>
        <w:pStyle w:val="ListParagraph"/>
        <w:ind w:left="360"/>
      </w:pPr>
    </w:p>
    <w:p w:rsidR="008B6F0A" w:rsidRPr="002F03C1" w:rsidRDefault="008B6F0A" w:rsidP="003336DF">
      <w:pPr>
        <w:pStyle w:val="ListParagraph"/>
        <w:numPr>
          <w:ilvl w:val="0"/>
          <w:numId w:val="15"/>
        </w:numPr>
        <w:rPr>
          <w:b/>
          <w:u w:val="single"/>
        </w:rPr>
      </w:pPr>
      <w:r w:rsidRPr="002F03C1">
        <w:rPr>
          <w:b/>
          <w:u w:val="single"/>
        </w:rPr>
        <w:t>FELL RACE</w:t>
      </w:r>
    </w:p>
    <w:p w:rsidR="008B6F0A" w:rsidRDefault="00CB1262" w:rsidP="00CB1262">
      <w:pPr>
        <w:pStyle w:val="ListParagraph"/>
        <w:ind w:left="360"/>
      </w:pPr>
      <w:r>
        <w:t xml:space="preserve">The committee approved the purchase of a shield/trophy </w:t>
      </w:r>
      <w:r w:rsidR="004D2963">
        <w:t xml:space="preserve">in memory of Archie </w:t>
      </w:r>
      <w:proofErr w:type="spellStart"/>
      <w:r w:rsidR="004D2963">
        <w:t>Hartwright</w:t>
      </w:r>
      <w:proofErr w:type="spellEnd"/>
      <w:r w:rsidR="004D2963">
        <w:t>.</w:t>
      </w:r>
    </w:p>
    <w:p w:rsidR="00D66732" w:rsidRDefault="00D66732" w:rsidP="00677E7C">
      <w:pPr>
        <w:pStyle w:val="ListParagraph"/>
        <w:ind w:left="360"/>
      </w:pPr>
    </w:p>
    <w:p w:rsidR="00D66732" w:rsidRDefault="00D66732" w:rsidP="00677E7C">
      <w:pPr>
        <w:pStyle w:val="ListParagraph"/>
        <w:ind w:left="360"/>
      </w:pPr>
    </w:p>
    <w:p w:rsidR="00D66732" w:rsidRDefault="00D66732" w:rsidP="00677E7C">
      <w:pPr>
        <w:pStyle w:val="ListParagraph"/>
        <w:ind w:left="360"/>
        <w:rPr>
          <w:b/>
          <w:u w:val="single"/>
        </w:rPr>
      </w:pPr>
      <w:r w:rsidRPr="002F03C1">
        <w:rPr>
          <w:b/>
          <w:u w:val="single"/>
        </w:rPr>
        <w:t>A.O.B</w:t>
      </w:r>
    </w:p>
    <w:p w:rsidR="000610D6" w:rsidRPr="000610D6" w:rsidRDefault="000610D6" w:rsidP="00677E7C">
      <w:pPr>
        <w:pStyle w:val="ListParagraph"/>
        <w:ind w:left="360"/>
      </w:pPr>
      <w:r w:rsidRPr="000610D6">
        <w:t>1. The footpath behind the churchyard needed some attention because it was a trip hazard.</w:t>
      </w:r>
    </w:p>
    <w:p w:rsidR="000610D6" w:rsidRPr="000610D6" w:rsidRDefault="000610D6" w:rsidP="00677E7C">
      <w:pPr>
        <w:pStyle w:val="ListParagraph"/>
        <w:ind w:left="360"/>
      </w:pPr>
      <w:r w:rsidRPr="000610D6">
        <w:t xml:space="preserve">2. Aaron </w:t>
      </w:r>
      <w:proofErr w:type="spellStart"/>
      <w:r w:rsidRPr="000610D6">
        <w:t>Pritzlaff</w:t>
      </w:r>
      <w:proofErr w:type="spellEnd"/>
      <w:r w:rsidRPr="000610D6">
        <w:t xml:space="preserve"> was continuing his work with looking into the upgrading of the ESA website.</w:t>
      </w:r>
    </w:p>
    <w:p w:rsidR="000610D6" w:rsidRDefault="000610D6" w:rsidP="000610D6"/>
    <w:p w:rsidR="00D66732" w:rsidRDefault="00D66732" w:rsidP="00D66732"/>
    <w:p w:rsidR="0095597D" w:rsidRPr="0095597D" w:rsidRDefault="000610D6" w:rsidP="000610D6">
      <w:pPr>
        <w:jc w:val="center"/>
        <w:rPr>
          <w:b/>
          <w:u w:val="single"/>
        </w:rPr>
      </w:pPr>
      <w:r>
        <w:rPr>
          <w:b/>
          <w:u w:val="single"/>
        </w:rPr>
        <w:t>Next meeting 7.30pm 18/07</w:t>
      </w:r>
      <w:r w:rsidR="0095597D" w:rsidRPr="0095597D">
        <w:rPr>
          <w:b/>
          <w:u w:val="single"/>
        </w:rPr>
        <w:t>/19 Mechanics</w:t>
      </w:r>
    </w:p>
    <w:p w:rsidR="00971DB0" w:rsidRPr="00B47D29" w:rsidRDefault="00971DB0" w:rsidP="00971DB0">
      <w:pPr>
        <w:pStyle w:val="ListParagraph"/>
        <w:ind w:left="360"/>
      </w:pPr>
    </w:p>
    <w:p w:rsidR="00307C89" w:rsidRDefault="00307C89" w:rsidP="00AB0BF1">
      <w:pPr>
        <w:rPr>
          <w:u w:val="single"/>
        </w:rPr>
      </w:pPr>
    </w:p>
    <w:p w:rsidR="00307C89" w:rsidRDefault="00307C89" w:rsidP="00AB0BF1">
      <w:pPr>
        <w:rPr>
          <w:u w:val="single"/>
        </w:rPr>
      </w:pPr>
    </w:p>
    <w:p w:rsidR="00AB0BF1" w:rsidRDefault="00AB0BF1" w:rsidP="00AB0BF1">
      <w:pPr>
        <w:pStyle w:val="ListParagraph"/>
        <w:ind w:left="360"/>
      </w:pPr>
    </w:p>
    <w:sectPr w:rsidR="00AB0B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A32EE"/>
    <w:multiLevelType w:val="hybridMultilevel"/>
    <w:tmpl w:val="E7147484"/>
    <w:lvl w:ilvl="0" w:tplc="B4105F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7D0933"/>
    <w:multiLevelType w:val="hybridMultilevel"/>
    <w:tmpl w:val="63A4FD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52039F"/>
    <w:multiLevelType w:val="hybridMultilevel"/>
    <w:tmpl w:val="621AF472"/>
    <w:lvl w:ilvl="0" w:tplc="7A7A0B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18E0C1D"/>
    <w:multiLevelType w:val="hybridMultilevel"/>
    <w:tmpl w:val="F2427B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CD3040"/>
    <w:multiLevelType w:val="hybridMultilevel"/>
    <w:tmpl w:val="055E556A"/>
    <w:lvl w:ilvl="0" w:tplc="E1E245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3E4095B"/>
    <w:multiLevelType w:val="hybridMultilevel"/>
    <w:tmpl w:val="11C4EF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744EC3"/>
    <w:multiLevelType w:val="hybridMultilevel"/>
    <w:tmpl w:val="D624CD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743513"/>
    <w:multiLevelType w:val="hybridMultilevel"/>
    <w:tmpl w:val="F872B4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7822A0"/>
    <w:multiLevelType w:val="hybridMultilevel"/>
    <w:tmpl w:val="CB10D7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EB4A9F"/>
    <w:multiLevelType w:val="hybridMultilevel"/>
    <w:tmpl w:val="B03217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140E47"/>
    <w:multiLevelType w:val="hybridMultilevel"/>
    <w:tmpl w:val="C30419CC"/>
    <w:lvl w:ilvl="0" w:tplc="0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CB075A"/>
    <w:multiLevelType w:val="hybridMultilevel"/>
    <w:tmpl w:val="90D274D8"/>
    <w:lvl w:ilvl="0" w:tplc="08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14576B"/>
    <w:multiLevelType w:val="hybridMultilevel"/>
    <w:tmpl w:val="C2084FF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C74B59"/>
    <w:multiLevelType w:val="hybridMultilevel"/>
    <w:tmpl w:val="09BAA0A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8247D4"/>
    <w:multiLevelType w:val="hybridMultilevel"/>
    <w:tmpl w:val="AFD27B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7"/>
  </w:num>
  <w:num w:numId="3">
    <w:abstractNumId w:val="4"/>
  </w:num>
  <w:num w:numId="4">
    <w:abstractNumId w:val="2"/>
  </w:num>
  <w:num w:numId="5">
    <w:abstractNumId w:val="5"/>
  </w:num>
  <w:num w:numId="6">
    <w:abstractNumId w:val="14"/>
  </w:num>
  <w:num w:numId="7">
    <w:abstractNumId w:val="3"/>
  </w:num>
  <w:num w:numId="8">
    <w:abstractNumId w:val="0"/>
  </w:num>
  <w:num w:numId="9">
    <w:abstractNumId w:val="8"/>
  </w:num>
  <w:num w:numId="10">
    <w:abstractNumId w:val="1"/>
  </w:num>
  <w:num w:numId="11">
    <w:abstractNumId w:val="10"/>
  </w:num>
  <w:num w:numId="12">
    <w:abstractNumId w:val="9"/>
  </w:num>
  <w:num w:numId="13">
    <w:abstractNumId w:val="6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576"/>
    <w:rsid w:val="00002F19"/>
    <w:rsid w:val="000610D6"/>
    <w:rsid w:val="00086534"/>
    <w:rsid w:val="000B4786"/>
    <w:rsid w:val="00143625"/>
    <w:rsid w:val="00162F87"/>
    <w:rsid w:val="00181FA5"/>
    <w:rsid w:val="001A0332"/>
    <w:rsid w:val="001A58FF"/>
    <w:rsid w:val="001A66EA"/>
    <w:rsid w:val="001B73F4"/>
    <w:rsid w:val="001D2450"/>
    <w:rsid w:val="001F7DB3"/>
    <w:rsid w:val="00213C15"/>
    <w:rsid w:val="00225822"/>
    <w:rsid w:val="002574EC"/>
    <w:rsid w:val="002B346B"/>
    <w:rsid w:val="002B6DC6"/>
    <w:rsid w:val="002F03C1"/>
    <w:rsid w:val="002F1565"/>
    <w:rsid w:val="00307C89"/>
    <w:rsid w:val="003336DF"/>
    <w:rsid w:val="003B2F8E"/>
    <w:rsid w:val="00431D2F"/>
    <w:rsid w:val="00432016"/>
    <w:rsid w:val="00436ADD"/>
    <w:rsid w:val="0048405F"/>
    <w:rsid w:val="004C49FF"/>
    <w:rsid w:val="004C58BD"/>
    <w:rsid w:val="004D1BEE"/>
    <w:rsid w:val="004D2963"/>
    <w:rsid w:val="004E200E"/>
    <w:rsid w:val="005078C7"/>
    <w:rsid w:val="00523676"/>
    <w:rsid w:val="005639E1"/>
    <w:rsid w:val="00582E66"/>
    <w:rsid w:val="005C08E2"/>
    <w:rsid w:val="005D6EE0"/>
    <w:rsid w:val="006755F8"/>
    <w:rsid w:val="00677E7C"/>
    <w:rsid w:val="00720817"/>
    <w:rsid w:val="007F36C5"/>
    <w:rsid w:val="00857417"/>
    <w:rsid w:val="008A1396"/>
    <w:rsid w:val="008B1A25"/>
    <w:rsid w:val="008B6F0A"/>
    <w:rsid w:val="008E2C1A"/>
    <w:rsid w:val="008F7170"/>
    <w:rsid w:val="00911D11"/>
    <w:rsid w:val="00942A97"/>
    <w:rsid w:val="0095597D"/>
    <w:rsid w:val="00971DB0"/>
    <w:rsid w:val="00975B76"/>
    <w:rsid w:val="0098524F"/>
    <w:rsid w:val="00A01BD8"/>
    <w:rsid w:val="00A164C0"/>
    <w:rsid w:val="00A45C77"/>
    <w:rsid w:val="00A61AAB"/>
    <w:rsid w:val="00AB0BF1"/>
    <w:rsid w:val="00AD634C"/>
    <w:rsid w:val="00AE4E8E"/>
    <w:rsid w:val="00B47D29"/>
    <w:rsid w:val="00B60389"/>
    <w:rsid w:val="00C25576"/>
    <w:rsid w:val="00C25DEA"/>
    <w:rsid w:val="00C44D14"/>
    <w:rsid w:val="00C47A26"/>
    <w:rsid w:val="00C64016"/>
    <w:rsid w:val="00C87287"/>
    <w:rsid w:val="00C94080"/>
    <w:rsid w:val="00CB1262"/>
    <w:rsid w:val="00CB2BA9"/>
    <w:rsid w:val="00D44DDE"/>
    <w:rsid w:val="00D66732"/>
    <w:rsid w:val="00DA7F1F"/>
    <w:rsid w:val="00E0622C"/>
    <w:rsid w:val="00E52747"/>
    <w:rsid w:val="00E67D27"/>
    <w:rsid w:val="00E87A95"/>
    <w:rsid w:val="00EB7814"/>
    <w:rsid w:val="00F364CD"/>
    <w:rsid w:val="00F55F7C"/>
    <w:rsid w:val="00F6708E"/>
    <w:rsid w:val="00FB5CA3"/>
    <w:rsid w:val="00FE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1F0D9"/>
  <w15:chartTrackingRefBased/>
  <w15:docId w15:val="{B5BEC35A-BC4A-47E2-A911-D78968331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5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3C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C1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A289B2-1C8A-4D49-8936-2BBAB8AF3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9F9E8019</Template>
  <TotalTime>173</TotalTime>
  <Pages>2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Sheffield College</Company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Sangat Bans</dc:creator>
  <cp:keywords/>
  <dc:description/>
  <cp:lastModifiedBy>Sangat Bans</cp:lastModifiedBy>
  <cp:revision>3</cp:revision>
  <cp:lastPrinted>2019-02-26T16:06:00Z</cp:lastPrinted>
  <dcterms:created xsi:type="dcterms:W3CDTF">2019-07-10T09:12:00Z</dcterms:created>
  <dcterms:modified xsi:type="dcterms:W3CDTF">2019-07-10T12:04:00Z</dcterms:modified>
</cp:coreProperties>
</file>